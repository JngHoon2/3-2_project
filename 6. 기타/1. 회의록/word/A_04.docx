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text" w:horzAnchor="margin" w:tblpY="85"/>
        <w:tblW w:w="898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418"/>
        <w:gridCol w:w="5670"/>
        <w:gridCol w:w="947"/>
        <w:gridCol w:w="948"/>
      </w:tblGrid>
      <w:tr w:rsidR="00DE75C2" w:rsidRPr="006D119A" w14:paraId="6C497D99" w14:textId="77777777" w:rsidTr="00FA71D2">
        <w:trPr>
          <w:trHeight w:hRule="exact" w:val="1187"/>
        </w:trPr>
        <w:tc>
          <w:tcPr>
            <w:tcW w:w="89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D8E71" w14:textId="77777777" w:rsidR="00DE75C2" w:rsidRPr="006D119A" w:rsidRDefault="00DE75C2" w:rsidP="00FA71D2">
            <w:pPr>
              <w:pStyle w:val="a3"/>
              <w:spacing w:line="240" w:lineRule="auto"/>
              <w:jc w:val="center"/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</w:pP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회</w:t>
            </w:r>
            <w:r w:rsidRPr="006D119A"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  <w:t xml:space="preserve">    </w:t>
            </w: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의</w:t>
            </w:r>
            <w:r w:rsidRPr="006D119A"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  <w:t xml:space="preserve">    </w:t>
            </w: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록</w:t>
            </w:r>
          </w:p>
          <w:p w14:paraId="5A5E3CA5" w14:textId="3377FA98" w:rsidR="00F917C8" w:rsidRPr="00F917C8" w:rsidRDefault="00DE75C2" w:rsidP="00FA71D2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="00EF1001" w:rsidRPr="006D119A">
              <w:rPr>
                <w:rFonts w:asciiTheme="minorEastAsia" w:eastAsiaTheme="minorEastAsia" w:hAnsiTheme="minorEastAsia" w:hint="eastAsia"/>
              </w:rPr>
              <w:t>팀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="00EF1001" w:rsidRPr="006D119A">
              <w:rPr>
                <w:rFonts w:asciiTheme="minorEastAsia" w:eastAsiaTheme="minorEastAsia" w:hAnsiTheme="minorEastAsia"/>
              </w:rPr>
              <w:t xml:space="preserve">  </w:t>
            </w:r>
            <w:r w:rsidRPr="006D119A">
              <w:rPr>
                <w:rFonts w:asciiTheme="minorEastAsia" w:eastAsiaTheme="minorEastAsia" w:hAnsiTheme="minorEastAsia" w:hint="eastAsia"/>
              </w:rPr>
              <w:t>명</w:t>
            </w:r>
            <w:r w:rsidRPr="006D119A">
              <w:rPr>
                <w:rFonts w:asciiTheme="minorEastAsia" w:eastAsiaTheme="minorEastAsia" w:hAnsiTheme="minorEastAsia"/>
              </w:rPr>
              <w:t xml:space="preserve"> : </w:t>
            </w:r>
            <w:r w:rsidR="00E55094">
              <w:rPr>
                <w:rFonts w:asciiTheme="minorEastAsia" w:eastAsiaTheme="minorEastAsia" w:hAnsiTheme="minorEastAsia" w:hint="eastAsia"/>
              </w:rPr>
              <w:t>코드널(</w:t>
            </w:r>
            <w:r w:rsidR="00E55094">
              <w:rPr>
                <w:rFonts w:asciiTheme="minorEastAsia" w:eastAsiaTheme="minorEastAsia" w:hAnsiTheme="minorEastAsia"/>
              </w:rPr>
              <w:t>Code Null)</w:t>
            </w:r>
          </w:p>
        </w:tc>
      </w:tr>
      <w:tr w:rsidR="008B570F" w:rsidRPr="006D119A" w14:paraId="708C85EC" w14:textId="77777777" w:rsidTr="004F2BC5">
        <w:trPr>
          <w:trHeight w:val="607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14:paraId="5A6459DB" w14:textId="3A188855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건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명</w:t>
            </w:r>
          </w:p>
        </w:tc>
        <w:tc>
          <w:tcPr>
            <w:tcW w:w="5670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22E7692E" w14:textId="4AEFB345" w:rsidR="008B570F" w:rsidRPr="006D119A" w:rsidRDefault="00F135E3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프로젝트 재정의</w:t>
            </w:r>
            <w:r w:rsidR="006B05B5">
              <w:rPr>
                <w:rFonts w:asciiTheme="minorEastAsia" w:eastAsiaTheme="minorEastAsia" w:hAnsiTheme="minorEastAsia" w:hint="eastAsia"/>
              </w:rPr>
              <w:t xml:space="preserve"> 및 산출물에 관한 토의</w:t>
            </w:r>
          </w:p>
        </w:tc>
        <w:tc>
          <w:tcPr>
            <w:tcW w:w="947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0289E43C" w14:textId="5E109977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관리번호</w:t>
            </w:r>
          </w:p>
        </w:tc>
        <w:tc>
          <w:tcPr>
            <w:tcW w:w="948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78D3CDD6" w14:textId="33C64500" w:rsidR="008B570F" w:rsidRPr="006D119A" w:rsidRDefault="005A76A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</w:t>
            </w:r>
            <w:r w:rsidR="008B570F">
              <w:rPr>
                <w:rFonts w:asciiTheme="minorEastAsia" w:eastAsiaTheme="minorEastAsia" w:hAnsiTheme="minorEastAsia" w:hint="eastAsia"/>
              </w:rPr>
              <w:t>0</w:t>
            </w:r>
            <w:r w:rsidR="00F917C8">
              <w:rPr>
                <w:rFonts w:asciiTheme="minorEastAsia" w:eastAsiaTheme="minorEastAsia" w:hAnsiTheme="minorEastAsia"/>
              </w:rPr>
              <w:t>4</w:t>
            </w:r>
          </w:p>
        </w:tc>
      </w:tr>
      <w:tr w:rsidR="006C5436" w:rsidRPr="006D119A" w14:paraId="388CDC42" w14:textId="77777777" w:rsidTr="007E15BC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59FAA040" w14:textId="10F619DF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bookmarkStart w:id="0" w:name="Text9"/>
            <w:bookmarkStart w:id="1" w:name="Text10"/>
            <w:r w:rsidRPr="006D119A">
              <w:rPr>
                <w:rFonts w:asciiTheme="minorEastAsia" w:eastAsiaTheme="minorEastAsia" w:hAnsiTheme="minorEastAsia" w:hint="eastAsia"/>
              </w:rPr>
              <w:t>일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6D119A">
              <w:rPr>
                <w:rFonts w:asciiTheme="minorEastAsia" w:eastAsiaTheme="minorEastAsia" w:hAnsiTheme="minorEastAsia"/>
              </w:rPr>
              <w:t xml:space="preserve">   </w:t>
            </w:r>
            <w:r w:rsidRPr="006D119A">
              <w:rPr>
                <w:rFonts w:asciiTheme="minorEastAsia" w:eastAsiaTheme="minorEastAsia" w:hAnsiTheme="minorEastAsia" w:hint="eastAsia"/>
              </w:rPr>
              <w:t>시</w:t>
            </w:r>
          </w:p>
        </w:tc>
        <w:bookmarkEnd w:id="0"/>
        <w:bookmarkEnd w:id="1"/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8672896" w14:textId="21B0600B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2</w:t>
            </w:r>
            <w:r w:rsidRPr="006D119A">
              <w:rPr>
                <w:rFonts w:asciiTheme="minorEastAsia" w:eastAsiaTheme="minorEastAsia" w:hAnsiTheme="minorEastAsia"/>
              </w:rPr>
              <w:t>02</w:t>
            </w:r>
            <w:r w:rsidR="00DE4038">
              <w:rPr>
                <w:rFonts w:asciiTheme="minorEastAsia" w:eastAsiaTheme="minorEastAsia" w:hAnsiTheme="minorEastAsia"/>
              </w:rPr>
              <w:t>1</w:t>
            </w:r>
            <w:r w:rsidRPr="006D119A">
              <w:rPr>
                <w:rFonts w:asciiTheme="minorEastAsia" w:eastAsiaTheme="minorEastAsia" w:hAnsiTheme="minorEastAsia"/>
              </w:rPr>
              <w:t xml:space="preserve">. </w:t>
            </w:r>
            <w:r w:rsidR="00F917C8">
              <w:rPr>
                <w:rFonts w:asciiTheme="minorEastAsia" w:eastAsiaTheme="minorEastAsia" w:hAnsiTheme="minorEastAsia"/>
              </w:rPr>
              <w:t>10</w:t>
            </w:r>
            <w:r w:rsidRPr="006D119A">
              <w:rPr>
                <w:rFonts w:asciiTheme="minorEastAsia" w:eastAsiaTheme="minorEastAsia" w:hAnsiTheme="minorEastAsia"/>
              </w:rPr>
              <w:t xml:space="preserve">. </w:t>
            </w:r>
            <w:r w:rsidR="00F917C8">
              <w:rPr>
                <w:rFonts w:asciiTheme="minorEastAsia" w:eastAsiaTheme="minorEastAsia" w:hAnsiTheme="minorEastAsia"/>
              </w:rPr>
              <w:t>01</w:t>
            </w:r>
          </w:p>
        </w:tc>
      </w:tr>
      <w:tr w:rsidR="006C5436" w:rsidRPr="006D119A" w14:paraId="75054DFD" w14:textId="77777777" w:rsidTr="007E15BC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71144352" w14:textId="73CAB2BC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장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소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710F5A3A" w14:textId="7B6F6BD5" w:rsidR="006C5436" w:rsidRPr="006D119A" w:rsidRDefault="00F917C8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죽헌 정보관 </w:t>
            </w:r>
            <w:r>
              <w:rPr>
                <w:rFonts w:asciiTheme="minorEastAsia" w:eastAsiaTheme="minorEastAsia" w:hAnsiTheme="minorEastAsia"/>
              </w:rPr>
              <w:t>805</w:t>
            </w:r>
          </w:p>
        </w:tc>
      </w:tr>
      <w:tr w:rsidR="006C5436" w:rsidRPr="006D119A" w14:paraId="6EC919A2" w14:textId="77777777" w:rsidTr="007E15BC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204F32F4" w14:textId="0A2E3615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참 여 인 원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E9CC1F1" w14:textId="35460C92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권익현,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김미래,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김현지,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이정훈,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이준용</w:t>
            </w:r>
          </w:p>
        </w:tc>
      </w:tr>
      <w:tr w:rsidR="007E15BC" w:rsidRPr="006D119A" w14:paraId="0FD2A110" w14:textId="77777777" w:rsidTr="00C276AC">
        <w:trPr>
          <w:cantSplit/>
          <w:trHeight w:val="1134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593A9A" w14:textId="24186E8B" w:rsidR="007E15BC" w:rsidRPr="00C276AC" w:rsidRDefault="007E15BC" w:rsidP="007E15BC">
            <w:pPr>
              <w:pStyle w:val="a3"/>
              <w:tabs>
                <w:tab w:val="left" w:pos="496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회 의 내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용</w:t>
            </w:r>
          </w:p>
        </w:tc>
        <w:tc>
          <w:tcPr>
            <w:tcW w:w="7565" w:type="dxa"/>
            <w:gridSpan w:val="3"/>
            <w:tcBorders>
              <w:left w:val="single" w:sz="6" w:space="0" w:color="auto"/>
              <w:right w:val="single" w:sz="12" w:space="0" w:color="auto"/>
            </w:tcBorders>
          </w:tcPr>
          <w:p w14:paraId="7F63039F" w14:textId="65162FB9" w:rsidR="00710B45" w:rsidRDefault="00DD6BF2" w:rsidP="00DC7CE7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</w:t>
            </w:r>
            <w:r w:rsidR="00710B45">
              <w:rPr>
                <w:rFonts w:asciiTheme="minorEastAsia" w:eastAsiaTheme="minorEastAsia" w:hAnsiTheme="minorEastAsia"/>
              </w:rPr>
              <w:t xml:space="preserve">- </w:t>
            </w:r>
            <w:r w:rsidR="00710B45">
              <w:rPr>
                <w:rFonts w:asciiTheme="minorEastAsia" w:eastAsiaTheme="minorEastAsia" w:hAnsiTheme="minorEastAsia" w:hint="eastAsia"/>
              </w:rPr>
              <w:t>프로젝트 명,</w:t>
            </w:r>
            <w:r w:rsidR="00710B45">
              <w:rPr>
                <w:rFonts w:asciiTheme="minorEastAsia" w:eastAsiaTheme="minorEastAsia" w:hAnsiTheme="minorEastAsia"/>
              </w:rPr>
              <w:t xml:space="preserve"> </w:t>
            </w:r>
            <w:r w:rsidR="00710B45">
              <w:rPr>
                <w:rFonts w:asciiTheme="minorEastAsia" w:eastAsiaTheme="minorEastAsia" w:hAnsiTheme="minorEastAsia" w:hint="eastAsia"/>
              </w:rPr>
              <w:t>팀명 재정의</w:t>
            </w:r>
          </w:p>
          <w:p w14:paraId="7FAFF6FA" w14:textId="2D2F4060" w:rsidR="00E539F5" w:rsidRDefault="00DD6BF2" w:rsidP="00E539F5">
            <w:pPr>
              <w:pStyle w:val="a3"/>
              <w:tabs>
                <w:tab w:val="left" w:pos="4962"/>
              </w:tabs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</w:rPr>
              <w:t xml:space="preserve">프로젝트 </w:t>
            </w:r>
            <w:r w:rsidR="00610E0F">
              <w:rPr>
                <w:rFonts w:asciiTheme="minorEastAsia" w:eastAsiaTheme="minorEastAsia" w:hAnsiTheme="minorEastAsia" w:hint="eastAsia"/>
              </w:rPr>
              <w:t xml:space="preserve">문제 </w:t>
            </w:r>
            <w:r w:rsidR="00710B45">
              <w:rPr>
                <w:rFonts w:asciiTheme="minorEastAsia" w:eastAsiaTheme="minorEastAsia" w:hAnsiTheme="minorEastAsia" w:hint="eastAsia"/>
              </w:rPr>
              <w:t xml:space="preserve">해결 방안 </w:t>
            </w:r>
            <w:r>
              <w:rPr>
                <w:rFonts w:asciiTheme="minorEastAsia" w:eastAsiaTheme="minorEastAsia" w:hAnsiTheme="minorEastAsia" w:hint="eastAsia"/>
              </w:rPr>
              <w:t>재정의</w:t>
            </w:r>
          </w:p>
          <w:p w14:paraId="08C56890" w14:textId="5DA481EC" w:rsidR="00E539F5" w:rsidRDefault="00E539F5" w:rsidP="00E539F5">
            <w:pPr>
              <w:pStyle w:val="a3"/>
              <w:tabs>
                <w:tab w:val="left" w:pos="4962"/>
              </w:tabs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사용자의 구체화</w:t>
            </w:r>
          </w:p>
          <w:p w14:paraId="139F3457" w14:textId="59384E3B" w:rsidR="007E15BC" w:rsidRDefault="00DD6BF2" w:rsidP="00DD6BF2">
            <w:pPr>
              <w:pStyle w:val="a3"/>
              <w:tabs>
                <w:tab w:val="left" w:pos="4962"/>
              </w:tabs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- </w:t>
            </w:r>
            <w:r w:rsidR="00710B45">
              <w:rPr>
                <w:rFonts w:asciiTheme="minorEastAsia" w:eastAsiaTheme="minorEastAsia" w:hAnsiTheme="minorEastAsia" w:hint="eastAsia"/>
              </w:rPr>
              <w:t>유</w:t>
            </w:r>
            <w:r w:rsidR="006B05B5">
              <w:rPr>
                <w:rFonts w:asciiTheme="minorEastAsia" w:eastAsiaTheme="minorEastAsia" w:hAnsiTheme="minorEastAsia" w:hint="eastAsia"/>
              </w:rPr>
              <w:t>스</w:t>
            </w:r>
            <w:r w:rsidR="00710B45">
              <w:rPr>
                <w:rFonts w:asciiTheme="minorEastAsia" w:eastAsiaTheme="minorEastAsia" w:hAnsiTheme="minorEastAsia" w:hint="eastAsia"/>
              </w:rPr>
              <w:t>케이스 다이어 그램 토의</w:t>
            </w:r>
          </w:p>
          <w:p w14:paraId="64728651" w14:textId="16488A6D" w:rsidR="00710B45" w:rsidRDefault="00710B45" w:rsidP="00710B45">
            <w:pPr>
              <w:pStyle w:val="a3"/>
              <w:tabs>
                <w:tab w:val="left" w:pos="4962"/>
              </w:tabs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형상관리 계획서,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개발표준 계획서 토의</w:t>
            </w:r>
          </w:p>
          <w:p w14:paraId="77F32680" w14:textId="01A90CFD" w:rsidR="00710B45" w:rsidRPr="00710B45" w:rsidRDefault="00710B45" w:rsidP="00710B45">
            <w:pPr>
              <w:pStyle w:val="a3"/>
              <w:tabs>
                <w:tab w:val="left" w:pos="4962"/>
              </w:tabs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</w:rPr>
              <w:t>품질관리 계획서,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위험관리 계획서 토의</w:t>
            </w:r>
          </w:p>
          <w:p w14:paraId="593CE2B8" w14:textId="4B055F23" w:rsidR="00FA3E2D" w:rsidRPr="00DD6BF2" w:rsidRDefault="00DD6BF2" w:rsidP="00747040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- </w:t>
            </w:r>
            <w:r w:rsidR="00710B45">
              <w:rPr>
                <w:rFonts w:asciiTheme="minorEastAsia" w:eastAsiaTheme="minorEastAsia" w:hAnsiTheme="minorEastAsia" w:hint="eastAsia"/>
              </w:rPr>
              <w:t>정기 회의 설정</w:t>
            </w:r>
          </w:p>
        </w:tc>
      </w:tr>
      <w:tr w:rsidR="007E15BC" w:rsidRPr="006D119A" w14:paraId="0C5B9AB5" w14:textId="0157EDB6" w:rsidTr="00E539F5">
        <w:trPr>
          <w:trHeight w:val="7640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2" w:space="0" w:color="auto"/>
            </w:tcBorders>
          </w:tcPr>
          <w:p w14:paraId="7C1EAA6C" w14:textId="0AFD912B" w:rsidR="007E15BC" w:rsidRPr="00C276AC" w:rsidRDefault="007E15BC" w:rsidP="00FA71D2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의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결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사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항</w:t>
            </w:r>
          </w:p>
          <w:p w14:paraId="324E994B" w14:textId="2C2BD09E" w:rsidR="007E15BC" w:rsidRPr="006D119A" w:rsidRDefault="007E15BC" w:rsidP="00FA71D2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692DDD7F" w14:textId="405B5C00" w:rsidR="00DD6BF2" w:rsidRDefault="007E15BC" w:rsidP="00710B45">
            <w:pPr>
              <w:ind w:firstLineChars="50" w:firstLine="10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6D119A">
              <w:rPr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 w:rsidRPr="006D119A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710B45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프로젝트 명,</w:t>
            </w:r>
            <w:r w:rsidR="00710B45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="00710B45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팀명 재정의</w:t>
            </w:r>
          </w:p>
          <w:p w14:paraId="0BE53D3A" w14:textId="77777777" w:rsidR="00710B45" w:rsidRDefault="00710B45" w:rsidP="00710B45">
            <w:pPr>
              <w:ind w:firstLineChars="50" w:firstLine="10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</w:p>
          <w:tbl>
            <w:tblPr>
              <w:tblStyle w:val="a4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5374"/>
            </w:tblGrid>
            <w:tr w:rsidR="00710B45" w14:paraId="70ED6F5D" w14:textId="77777777" w:rsidTr="00710B45">
              <w:trPr>
                <w:trHeight w:val="902"/>
                <w:jc w:val="center"/>
              </w:trPr>
              <w:tc>
                <w:tcPr>
                  <w:tcW w:w="5374" w:type="dxa"/>
                  <w:vAlign w:val="center"/>
                </w:tcPr>
                <w:p w14:paraId="72938692" w14:textId="77777777" w:rsidR="00710B45" w:rsidRDefault="00710B45" w:rsidP="00DE4038">
                  <w:pPr>
                    <w:framePr w:hSpace="142" w:wrap="around" w:vAnchor="text" w:hAnchor="margin" w:y="85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프로젝트 명 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널포유(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Nur for you)</w:t>
                  </w:r>
                </w:p>
                <w:p w14:paraId="1E990F52" w14:textId="66BD2DCD" w:rsidR="00710B45" w:rsidRDefault="00710B45" w:rsidP="00DE4038">
                  <w:pPr>
                    <w:framePr w:hSpace="142" w:wrap="around" w:vAnchor="text" w:hAnchor="margin" w:y="85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팀 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    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명 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: </w:t>
                  </w:r>
                  <w:r w:rsidRPr="00710B45">
                    <w:rPr>
                      <w:rFonts w:asciiTheme="minorEastAsia" w:eastAsiaTheme="minorEastAsia" w:hAnsiTheme="minorEastAsia" w:hint="eastAsia"/>
                      <w:strike/>
                      <w:color w:val="FF0000"/>
                      <w:sz w:val="20"/>
                      <w:szCs w:val="20"/>
                    </w:rPr>
                    <w:t>널포유(</w:t>
                  </w:r>
                  <w:r w:rsidRPr="00710B45">
                    <w:rPr>
                      <w:rFonts w:asciiTheme="minorEastAsia" w:eastAsiaTheme="minorEastAsia" w:hAnsiTheme="minorEastAsia"/>
                      <w:strike/>
                      <w:color w:val="FF0000"/>
                      <w:sz w:val="20"/>
                      <w:szCs w:val="20"/>
                    </w:rPr>
                    <w:t>Nur for you)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→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코드널(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Code Null)</w:t>
                  </w:r>
                </w:p>
              </w:tc>
            </w:tr>
          </w:tbl>
          <w:p w14:paraId="1ECC7B2D" w14:textId="588D50A3" w:rsidR="00710B45" w:rsidRDefault="00710B45" w:rsidP="00710B45">
            <w:pP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</w:p>
          <w:p w14:paraId="4382475C" w14:textId="77777777" w:rsidR="00710B45" w:rsidRDefault="00710B45" w:rsidP="00710B45">
            <w:pPr>
              <w:ind w:firstLineChars="200" w:firstLine="40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위와 같이 재정의 함.</w:t>
            </w:r>
          </w:p>
          <w:p w14:paraId="11B3461E" w14:textId="77777777" w:rsidR="00710B45" w:rsidRDefault="00710B45" w:rsidP="00710B45">
            <w:pPr>
              <w:ind w:firstLineChars="200" w:firstLine="40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</w:p>
          <w:p w14:paraId="137469A7" w14:textId="09AD17A9" w:rsidR="00710B45" w:rsidRDefault="00710B45" w:rsidP="00710B45">
            <w:pP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프로젝트 문제 해결 방안 재정의</w:t>
            </w:r>
          </w:p>
          <w:p w14:paraId="50717547" w14:textId="6D11D08F" w:rsidR="006B05B5" w:rsidRDefault="006B05B5" w:rsidP="00710B45">
            <w:pP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 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유스케이스에 관한 토의 도중 환자 데이터에 관련</w:t>
            </w:r>
            <w:r w:rsidR="00E55094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한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 w:rsidRPr="00E55094">
              <w:rPr>
                <w:rFonts w:asciiTheme="minorEastAsia" w:eastAsiaTheme="minorEastAsia" w:hAnsiTheme="minorEastAsia" w:hint="eastAsia"/>
                <w:sz w:val="20"/>
                <w:szCs w:val="20"/>
                <w:u w:val="single"/>
                <w:lang w:eastAsia="ko-KR"/>
              </w:rPr>
              <w:t>개인정보보호법 이슈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가</w:t>
            </w:r>
          </w:p>
          <w:p w14:paraId="0B3FB731" w14:textId="5DAE176D" w:rsidR="006B05B5" w:rsidRDefault="006B05B5" w:rsidP="00710B45">
            <w:pP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 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발생,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="00E55094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해당 사유로 인해</w:t>
            </w:r>
            <w:r w:rsidR="00E55094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="00E55094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프로젝트의 문제 해결 방안을 재정의</w:t>
            </w:r>
          </w:p>
          <w:p w14:paraId="25BA29A6" w14:textId="77777777" w:rsidR="006B05B5" w:rsidRDefault="006B05B5" w:rsidP="00710B45">
            <w:pP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</w:p>
          <w:p w14:paraId="1DFEAFCD" w14:textId="2FBDFA6A" w:rsidR="00710B45" w:rsidRPr="00710B45" w:rsidRDefault="00710B45" w:rsidP="00E539F5">
            <w:pPr>
              <w:ind w:firstLineChars="200" w:firstLine="400"/>
              <w:rPr>
                <w:rFonts w:asciiTheme="minorEastAsia" w:eastAsiaTheme="minorEastAsia" w:hAnsiTheme="minorEastAsia"/>
                <w:color w:val="FF0000"/>
                <w:sz w:val="20"/>
                <w:szCs w:val="20"/>
                <w:lang w:eastAsia="ko-KR"/>
              </w:rPr>
            </w:pPr>
            <w:r w:rsidRPr="00710B45">
              <w:rPr>
                <w:rFonts w:asciiTheme="minorEastAsia" w:eastAsiaTheme="minorEastAsia" w:hAnsiTheme="minorEastAsia"/>
                <w:color w:val="FF0000"/>
                <w:sz w:val="20"/>
                <w:szCs w:val="20"/>
                <w:lang w:eastAsia="ko-KR"/>
              </w:rPr>
              <w:t xml:space="preserve">- </w:t>
            </w:r>
            <w:r w:rsidRPr="00710B45">
              <w:rPr>
                <w:rFonts w:asciiTheme="minorEastAsia" w:eastAsiaTheme="minorEastAsia" w:hAnsiTheme="minorEastAsia" w:hint="eastAsia"/>
                <w:color w:val="FF0000"/>
                <w:sz w:val="20"/>
                <w:szCs w:val="20"/>
                <w:lang w:eastAsia="ko-KR"/>
              </w:rPr>
              <w:t>체크리스트를 통한 신규 간호직 종사자의 손쉬운 업무파악</w:t>
            </w:r>
          </w:p>
          <w:p w14:paraId="12ACEED0" w14:textId="0ACF48BA" w:rsidR="00710B45" w:rsidRPr="00710B45" w:rsidRDefault="00710B45" w:rsidP="00E539F5">
            <w:pPr>
              <w:ind w:firstLineChars="200" w:firstLine="400"/>
              <w:rPr>
                <w:rFonts w:asciiTheme="minorEastAsia" w:eastAsiaTheme="minorEastAsia" w:hAnsiTheme="minorEastAsia"/>
                <w:color w:val="FF0000"/>
                <w:sz w:val="20"/>
                <w:szCs w:val="20"/>
                <w:lang w:eastAsia="ko-KR"/>
              </w:rPr>
            </w:pPr>
            <w:r w:rsidRPr="00710B45">
              <w:rPr>
                <w:rFonts w:asciiTheme="minorEastAsia" w:eastAsiaTheme="minorEastAsia" w:hAnsiTheme="minorEastAsia"/>
                <w:color w:val="FF0000"/>
                <w:sz w:val="20"/>
                <w:szCs w:val="20"/>
                <w:lang w:eastAsia="ko-KR"/>
              </w:rPr>
              <w:t xml:space="preserve">- </w:t>
            </w:r>
            <w:r w:rsidRPr="00710B45">
              <w:rPr>
                <w:rFonts w:asciiTheme="minorEastAsia" w:eastAsiaTheme="minorEastAsia" w:hAnsiTheme="minorEastAsia" w:hint="eastAsia"/>
                <w:color w:val="FF0000"/>
                <w:sz w:val="20"/>
                <w:szCs w:val="20"/>
                <w:lang w:eastAsia="ko-KR"/>
              </w:rPr>
              <w:t>커뮤니티를 통한 신규 간호직 종사자의 궁금증 해결</w:t>
            </w:r>
          </w:p>
          <w:p w14:paraId="65196C5B" w14:textId="67F31610" w:rsidR="00710B45" w:rsidRPr="00710B45" w:rsidRDefault="00710B45" w:rsidP="00E539F5">
            <w:pPr>
              <w:ind w:firstLineChars="200" w:firstLine="400"/>
              <w:rPr>
                <w:rFonts w:asciiTheme="minorEastAsia" w:eastAsiaTheme="minorEastAsia" w:hAnsiTheme="minorEastAsia"/>
                <w:color w:val="FF0000"/>
                <w:sz w:val="20"/>
                <w:szCs w:val="20"/>
                <w:lang w:eastAsia="ko-KR"/>
              </w:rPr>
            </w:pPr>
            <w:r w:rsidRPr="00710B45">
              <w:rPr>
                <w:rFonts w:asciiTheme="minorEastAsia" w:eastAsiaTheme="minorEastAsia" w:hAnsiTheme="minorEastAsia"/>
                <w:color w:val="FF0000"/>
                <w:sz w:val="20"/>
                <w:szCs w:val="20"/>
                <w:lang w:eastAsia="ko-KR"/>
              </w:rPr>
              <w:t xml:space="preserve">- </w:t>
            </w:r>
            <w:r w:rsidRPr="00E539F5">
              <w:rPr>
                <w:rFonts w:asciiTheme="minorEastAsia" w:eastAsiaTheme="minorEastAsia" w:hAnsiTheme="minorEastAsia" w:hint="eastAsia"/>
                <w:strike/>
                <w:color w:val="FF0000"/>
                <w:sz w:val="20"/>
                <w:szCs w:val="20"/>
                <w:lang w:eastAsia="ko-KR"/>
              </w:rPr>
              <w:t>지정된</w:t>
            </w:r>
            <w:r w:rsidRPr="00E539F5">
              <w:rPr>
                <w:rFonts w:asciiTheme="minorEastAsia" w:eastAsiaTheme="minorEastAsia" w:hAnsiTheme="minorEastAsia"/>
                <w:strike/>
                <w:color w:val="FF0000"/>
                <w:sz w:val="20"/>
                <w:szCs w:val="20"/>
                <w:lang w:eastAsia="ko-KR"/>
              </w:rPr>
              <w:t xml:space="preserve"> </w:t>
            </w:r>
            <w:r w:rsidRPr="00E539F5">
              <w:rPr>
                <w:rFonts w:asciiTheme="minorEastAsia" w:eastAsiaTheme="minorEastAsia" w:hAnsiTheme="minorEastAsia" w:hint="eastAsia"/>
                <w:strike/>
                <w:color w:val="FF0000"/>
                <w:sz w:val="20"/>
                <w:szCs w:val="20"/>
                <w:lang w:eastAsia="ko-KR"/>
              </w:rPr>
              <w:t>양식,</w:t>
            </w:r>
            <w:r w:rsidRPr="00E539F5">
              <w:rPr>
                <w:rFonts w:asciiTheme="minorEastAsia" w:eastAsiaTheme="minorEastAsia" w:hAnsiTheme="minorEastAsia"/>
                <w:strike/>
                <w:color w:val="FF0000"/>
                <w:sz w:val="20"/>
                <w:szCs w:val="20"/>
                <w:lang w:eastAsia="ko-KR"/>
              </w:rPr>
              <w:t xml:space="preserve"> </w:t>
            </w:r>
            <w:r w:rsidRPr="00E539F5">
              <w:rPr>
                <w:rFonts w:asciiTheme="minorEastAsia" w:eastAsiaTheme="minorEastAsia" w:hAnsiTheme="minorEastAsia" w:hint="eastAsia"/>
                <w:strike/>
                <w:color w:val="FF0000"/>
                <w:sz w:val="20"/>
                <w:szCs w:val="20"/>
                <w:lang w:eastAsia="ko-KR"/>
              </w:rPr>
              <w:t>규격을 통한 담당 환자의 정보 교환</w:t>
            </w:r>
            <w:r w:rsidR="00E539F5" w:rsidRPr="00E539F5">
              <w:rPr>
                <w:rFonts w:asciiTheme="minorEastAsia" w:eastAsiaTheme="minorEastAsia" w:hAnsiTheme="minorEastAsia" w:hint="eastAsia"/>
                <w:color w:val="FF0000"/>
                <w:sz w:val="20"/>
                <w:szCs w:val="20"/>
                <w:lang w:eastAsia="ko-KR"/>
              </w:rPr>
              <w:t xml:space="preserve"> </w:t>
            </w:r>
            <w:r w:rsidR="00E539F5" w:rsidRPr="00E539F5">
              <w:rPr>
                <w:rFonts w:asciiTheme="minorEastAsia" w:eastAsiaTheme="minorEastAsia" w:hAnsiTheme="minorEastAsia"/>
                <w:color w:val="FF0000"/>
                <w:sz w:val="20"/>
                <w:szCs w:val="20"/>
                <w:lang w:eastAsia="ko-KR"/>
              </w:rPr>
              <w:t>(</w:t>
            </w:r>
            <w:r w:rsidR="00E539F5" w:rsidRPr="00E539F5">
              <w:rPr>
                <w:rFonts w:asciiTheme="minorEastAsia" w:eastAsiaTheme="minorEastAsia" w:hAnsiTheme="minorEastAsia" w:hint="eastAsia"/>
                <w:color w:val="FF0000"/>
                <w:sz w:val="20"/>
                <w:szCs w:val="20"/>
                <w:lang w:eastAsia="ko-KR"/>
              </w:rPr>
              <w:t>삭제</w:t>
            </w:r>
            <w:r w:rsidR="00E539F5" w:rsidRPr="00E539F5">
              <w:rPr>
                <w:rFonts w:asciiTheme="minorEastAsia" w:eastAsiaTheme="minorEastAsia" w:hAnsiTheme="minorEastAsia"/>
                <w:color w:val="FF0000"/>
                <w:sz w:val="20"/>
                <w:szCs w:val="20"/>
                <w:lang w:eastAsia="ko-KR"/>
              </w:rPr>
              <w:t>)</w:t>
            </w:r>
          </w:p>
          <w:p w14:paraId="790D9E05" w14:textId="7CC6D359" w:rsidR="00710B45" w:rsidRPr="00710B45" w:rsidRDefault="00710B45" w:rsidP="00E539F5">
            <w:pPr>
              <w:ind w:firstLineChars="200" w:firstLine="400"/>
              <w:rPr>
                <w:rFonts w:asciiTheme="minorEastAsia" w:eastAsiaTheme="minorEastAsia" w:hAnsiTheme="minorEastAsia"/>
                <w:color w:val="FF0000"/>
                <w:sz w:val="20"/>
                <w:szCs w:val="20"/>
                <w:lang w:eastAsia="ko-KR"/>
              </w:rPr>
            </w:pPr>
            <w:r w:rsidRPr="00710B45">
              <w:rPr>
                <w:rFonts w:asciiTheme="minorEastAsia" w:eastAsiaTheme="minorEastAsia" w:hAnsiTheme="minorEastAsia"/>
                <w:color w:val="FF0000"/>
                <w:sz w:val="20"/>
                <w:szCs w:val="20"/>
                <w:lang w:eastAsia="ko-KR"/>
              </w:rPr>
              <w:t xml:space="preserve">- </w:t>
            </w:r>
            <w:r w:rsidRPr="00710B45">
              <w:rPr>
                <w:rFonts w:asciiTheme="minorEastAsia" w:eastAsiaTheme="minorEastAsia" w:hAnsiTheme="minorEastAsia" w:hint="eastAsia"/>
                <w:color w:val="FF0000"/>
                <w:sz w:val="20"/>
                <w:szCs w:val="20"/>
                <w:lang w:eastAsia="ko-KR"/>
              </w:rPr>
              <w:t>근무 노트,</w:t>
            </w:r>
            <w:r w:rsidRPr="00710B45">
              <w:rPr>
                <w:rFonts w:asciiTheme="minorEastAsia" w:eastAsiaTheme="minorEastAsia" w:hAnsiTheme="minorEastAsia"/>
                <w:color w:val="FF0000"/>
                <w:sz w:val="20"/>
                <w:szCs w:val="20"/>
                <w:lang w:eastAsia="ko-KR"/>
              </w:rPr>
              <w:t xml:space="preserve"> </w:t>
            </w:r>
            <w:r w:rsidRPr="00710B45">
              <w:rPr>
                <w:rFonts w:asciiTheme="minorEastAsia" w:eastAsiaTheme="minorEastAsia" w:hAnsiTheme="minorEastAsia" w:hint="eastAsia"/>
                <w:color w:val="FF0000"/>
                <w:sz w:val="20"/>
                <w:szCs w:val="20"/>
                <w:lang w:eastAsia="ko-KR"/>
              </w:rPr>
              <w:t>일정표를 이용한 업무 파악</w:t>
            </w:r>
          </w:p>
          <w:p w14:paraId="644B6116" w14:textId="77777777" w:rsidR="00710B45" w:rsidRDefault="00710B45" w:rsidP="00710B45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710B45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↓</w:t>
            </w:r>
          </w:p>
          <w:p w14:paraId="56DBFE53" w14:textId="08E06170" w:rsidR="00710B45" w:rsidRDefault="00710B45" w:rsidP="00710B45">
            <w:pP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  - </w:t>
            </w:r>
            <w:r w:rsidR="00E539F5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지정된 양식의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메모</w:t>
            </w:r>
            <w:r w:rsidR="00E539F5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장을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통한 프리셉티의 </w:t>
            </w:r>
            <w:r w:rsidR="00E539F5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손쉬운 메모</w:t>
            </w:r>
          </w:p>
          <w:p w14:paraId="5AAA799E" w14:textId="2473CAE3" w:rsidR="00E539F5" w:rsidRDefault="00E539F5" w:rsidP="00710B45">
            <w:pP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   -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자유로운 소통 및 궁금증 해결을 위한 커뮤니티</w:t>
            </w:r>
          </w:p>
          <w:p w14:paraId="3EF3FAF8" w14:textId="77777777" w:rsidR="00E539F5" w:rsidRDefault="00E539F5" w:rsidP="00710B45">
            <w:pP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  -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근무표,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일정표의 디지털화 및 그룹화를 통한 공유</w:t>
            </w:r>
          </w:p>
          <w:p w14:paraId="1F771D0D" w14:textId="77777777" w:rsidR="00E539F5" w:rsidRDefault="00E539F5" w:rsidP="00710B45">
            <w:pP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  -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정보 공유 및 소통을 위한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1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대1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콜 시스템 (추가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)</w:t>
            </w:r>
          </w:p>
          <w:p w14:paraId="65C57481" w14:textId="7AC58CD5" w:rsidR="006B05B5" w:rsidRDefault="006B05B5" w:rsidP="00710B45">
            <w:pP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</w:p>
          <w:p w14:paraId="07B8B83A" w14:textId="77777777" w:rsidR="00E55094" w:rsidRDefault="00E55094" w:rsidP="00710B45">
            <w:pP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</w:p>
          <w:p w14:paraId="7769945B" w14:textId="77777777" w:rsidR="006B05B5" w:rsidRDefault="006B05B5" w:rsidP="00710B45">
            <w:pP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lastRenderedPageBreak/>
              <w:t xml:space="preserve"> -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사용자의 구체화</w:t>
            </w:r>
          </w:p>
          <w:p w14:paraId="7054DCA1" w14:textId="77777777" w:rsidR="006B05B5" w:rsidRDefault="006B05B5" w:rsidP="00710B45">
            <w:pP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  -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간호직 종사자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→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간호사,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실습생,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일반 사용자</w:t>
            </w:r>
          </w:p>
          <w:p w14:paraId="35FDDC18" w14:textId="77777777" w:rsidR="006B05B5" w:rsidRDefault="006B05B5" w:rsidP="00710B45">
            <w:pP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</w:p>
          <w:p w14:paraId="129C69FF" w14:textId="28B9C60B" w:rsidR="006B05B5" w:rsidRDefault="006B05B5" w:rsidP="006B05B5">
            <w:pPr>
              <w:pStyle w:val="a3"/>
              <w:tabs>
                <w:tab w:val="left" w:pos="4962"/>
              </w:tabs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</w:rPr>
              <w:t>유스케이스 다이어그램 토의</w:t>
            </w:r>
          </w:p>
          <w:p w14:paraId="59CA0A87" w14:textId="75EC7547" w:rsidR="006B05B5" w:rsidRDefault="00747040" w:rsidP="006B05B5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   - </w:t>
            </w:r>
            <w:r>
              <w:rPr>
                <w:rFonts w:asciiTheme="minorEastAsia" w:eastAsiaTheme="minorEastAsia" w:hAnsiTheme="minorEastAsia" w:hint="eastAsia"/>
              </w:rPr>
              <w:t>재정의된 문재 해결 방안을 토대로 기능 선정</w:t>
            </w:r>
          </w:p>
          <w:tbl>
            <w:tblPr>
              <w:tblStyle w:val="a4"/>
              <w:tblW w:w="0" w:type="auto"/>
              <w:tblInd w:w="366" w:type="dxa"/>
              <w:tblLayout w:type="fixed"/>
              <w:tblLook w:val="04A0" w:firstRow="1" w:lastRow="0" w:firstColumn="1" w:lastColumn="0" w:noHBand="0" w:noVBand="1"/>
            </w:tblPr>
            <w:tblGrid>
              <w:gridCol w:w="6764"/>
            </w:tblGrid>
            <w:tr w:rsidR="00747040" w14:paraId="5C92DF6E" w14:textId="77777777" w:rsidTr="00747040">
              <w:trPr>
                <w:trHeight w:val="4045"/>
              </w:trPr>
              <w:tc>
                <w:tcPr>
                  <w:tcW w:w="6764" w:type="dxa"/>
                </w:tcPr>
                <w:p w14:paraId="1B2459B9" w14:textId="5FA0A0AD" w:rsidR="00747040" w:rsidRPr="00747040" w:rsidRDefault="00747040" w:rsidP="00DE4038">
                  <w:pPr>
                    <w:pStyle w:val="a3"/>
                    <w:framePr w:hSpace="142" w:wrap="around" w:vAnchor="text" w:hAnchor="margin" w:y="85"/>
                    <w:tabs>
                      <w:tab w:val="left" w:pos="4962"/>
                    </w:tabs>
                    <w:spacing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/>
                      <w:noProof/>
                    </w:rPr>
                    <w:drawing>
                      <wp:inline distT="0" distB="0" distL="0" distR="0" wp14:anchorId="3040E7BD" wp14:editId="2F0575FA">
                        <wp:extent cx="4143983" cy="2735652"/>
                        <wp:effectExtent l="0" t="0" r="0" b="0"/>
                        <wp:docPr id="2" name="그림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그림 2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50982" cy="27402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00F9DC1" w14:textId="77777777" w:rsidR="00747040" w:rsidRDefault="00747040" w:rsidP="006B05B5">
            <w:pPr>
              <w:pStyle w:val="a3"/>
              <w:tabs>
                <w:tab w:val="left" w:pos="4962"/>
              </w:tabs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</w:p>
          <w:p w14:paraId="3C47C5C6" w14:textId="79035638" w:rsidR="006B05B5" w:rsidRDefault="006B05B5" w:rsidP="006B05B5">
            <w:pPr>
              <w:pStyle w:val="a3"/>
              <w:tabs>
                <w:tab w:val="left" w:pos="4962"/>
              </w:tabs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형상관리 계획서,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개발표준 계획서</w:t>
            </w:r>
            <w:r w:rsidR="00FA3E2D">
              <w:rPr>
                <w:rFonts w:asciiTheme="minorEastAsia" w:eastAsiaTheme="minorEastAsia" w:hAnsiTheme="minorEastAsia" w:hint="eastAsia"/>
              </w:rPr>
              <w:t>,</w:t>
            </w:r>
            <w:r w:rsidR="00FA3E2D">
              <w:rPr>
                <w:rFonts w:asciiTheme="minorEastAsia" w:eastAsiaTheme="minorEastAsia" w:hAnsiTheme="minorEastAsia"/>
              </w:rPr>
              <w:t xml:space="preserve"> </w:t>
            </w:r>
            <w:r w:rsidR="00FA3E2D">
              <w:rPr>
                <w:rFonts w:asciiTheme="minorEastAsia" w:eastAsiaTheme="minorEastAsia" w:hAnsiTheme="minorEastAsia" w:hint="eastAsia"/>
              </w:rPr>
              <w:t>산출물 양식</w:t>
            </w:r>
            <w:r>
              <w:rPr>
                <w:rFonts w:asciiTheme="minorEastAsia" w:eastAsiaTheme="minorEastAsia" w:hAnsiTheme="minorEastAsia" w:hint="eastAsia"/>
              </w:rPr>
              <w:t xml:space="preserve"> 토의</w:t>
            </w:r>
          </w:p>
          <w:p w14:paraId="10BD653D" w14:textId="77777777" w:rsidR="00E55094" w:rsidRDefault="00E55094" w:rsidP="00E55094">
            <w:pPr>
              <w:pStyle w:val="a3"/>
              <w:tabs>
                <w:tab w:val="left" w:pos="4962"/>
              </w:tabs>
              <w:spacing w:line="240" w:lineRule="auto"/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</w:rPr>
              <w:t>품질관리 계획서</w:t>
            </w:r>
          </w:p>
          <w:p w14:paraId="4CE17F0B" w14:textId="50D8F32C" w:rsidR="00E55094" w:rsidRDefault="00E55094" w:rsidP="00E55094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="00FA3E2D">
              <w:rPr>
                <w:rFonts w:asciiTheme="minorEastAsia" w:eastAsiaTheme="minorEastAsia" w:hAnsiTheme="minorEastAsia" w:hint="eastAsia"/>
              </w:rPr>
              <w:t xml:space="preserve"> </w:t>
            </w:r>
            <w:r w:rsidR="00FA3E2D">
              <w:rPr>
                <w:rFonts w:asciiTheme="minorEastAsia" w:eastAsiaTheme="minorEastAsia" w:hAnsiTheme="minorEastAsia"/>
              </w:rPr>
              <w:t xml:space="preserve">      </w:t>
            </w:r>
            <w:r w:rsidR="00FA3E2D">
              <w:rPr>
                <w:rFonts w:asciiTheme="minorEastAsia" w:eastAsiaTheme="minorEastAsia" w:hAnsiTheme="minorEastAsia" w:hint="eastAsia"/>
              </w:rPr>
              <w:t xml:space="preserve">유스케이스 정의에 따라 계획서 작성 시작 </w:t>
            </w:r>
            <w:r>
              <w:rPr>
                <w:rFonts w:asciiTheme="minorEastAsia" w:eastAsiaTheme="minorEastAsia" w:hAnsiTheme="minorEastAsia"/>
              </w:rPr>
              <w:t>(</w:t>
            </w:r>
            <w:r>
              <w:rPr>
                <w:rFonts w:asciiTheme="minorEastAsia" w:eastAsiaTheme="minorEastAsia" w:hAnsiTheme="minorEastAsia" w:hint="eastAsia"/>
              </w:rPr>
              <w:t xml:space="preserve">참고문서 </w:t>
            </w:r>
            <w:r>
              <w:rPr>
                <w:rFonts w:asciiTheme="minorEastAsia" w:eastAsiaTheme="minorEastAsia" w:hAnsiTheme="minorEastAsia"/>
              </w:rPr>
              <w:t xml:space="preserve">: </w:t>
            </w:r>
            <w:r w:rsidR="00FA3E2D">
              <w:rPr>
                <w:rFonts w:asciiTheme="minorEastAsia" w:eastAsiaTheme="minorEastAsia" w:hAnsiTheme="minorEastAsia"/>
              </w:rPr>
              <w:t>SCMP</w:t>
            </w:r>
            <w:r>
              <w:rPr>
                <w:rFonts w:asciiTheme="minorEastAsia" w:eastAsiaTheme="minorEastAsia" w:hAnsiTheme="minorEastAsia"/>
              </w:rPr>
              <w:t>_01)</w:t>
            </w:r>
          </w:p>
          <w:p w14:paraId="01D3B772" w14:textId="3797D52A" w:rsidR="00E55094" w:rsidRDefault="00E55094" w:rsidP="00E55094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   - </w:t>
            </w:r>
            <w:r>
              <w:rPr>
                <w:rFonts w:asciiTheme="minorEastAsia" w:eastAsiaTheme="minorEastAsia" w:hAnsiTheme="minorEastAsia" w:hint="eastAsia"/>
              </w:rPr>
              <w:t>개발표준 정의서</w:t>
            </w:r>
          </w:p>
          <w:p w14:paraId="0B9B1DD5" w14:textId="7E8592B6" w:rsidR="00E55094" w:rsidRDefault="00E55094" w:rsidP="00E55094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       </w:t>
            </w:r>
            <w:r>
              <w:rPr>
                <w:rFonts w:asciiTheme="minorEastAsia" w:eastAsiaTheme="minorEastAsia" w:hAnsiTheme="minorEastAsia" w:hint="eastAsia"/>
              </w:rPr>
              <w:t>내용 수정 및 추가 필요,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지정된 양식에 이식 필요 </w:t>
            </w:r>
            <w:r>
              <w:rPr>
                <w:rFonts w:asciiTheme="minorEastAsia" w:eastAsiaTheme="minorEastAsia" w:hAnsiTheme="minorEastAsia"/>
              </w:rPr>
              <w:t>(</w:t>
            </w:r>
            <w:r>
              <w:rPr>
                <w:rFonts w:asciiTheme="minorEastAsia" w:eastAsiaTheme="minorEastAsia" w:hAnsiTheme="minorEastAsia" w:hint="eastAsia"/>
              </w:rPr>
              <w:t xml:space="preserve">참고문서 </w:t>
            </w:r>
            <w:r>
              <w:rPr>
                <w:rFonts w:asciiTheme="minorEastAsia" w:eastAsiaTheme="minorEastAsia" w:hAnsiTheme="minorEastAsia"/>
              </w:rPr>
              <w:t>: DS_01)</w:t>
            </w:r>
          </w:p>
          <w:p w14:paraId="655A5244" w14:textId="243065E3" w:rsidR="00FA3E2D" w:rsidRDefault="00FA3E2D" w:rsidP="00E55094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   - </w:t>
            </w:r>
            <w:r>
              <w:rPr>
                <w:rFonts w:asciiTheme="minorEastAsia" w:eastAsiaTheme="minorEastAsia" w:hAnsiTheme="minorEastAsia" w:hint="eastAsia"/>
              </w:rPr>
              <w:t>산출물 양식</w:t>
            </w:r>
          </w:p>
          <w:p w14:paraId="6FC17D8B" w14:textId="73E34F9F" w:rsidR="00FA3E2D" w:rsidRPr="00FA3E2D" w:rsidRDefault="00FA3E2D" w:rsidP="00E55094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</w:t>
            </w:r>
            <w:r>
              <w:rPr>
                <w:rFonts w:asciiTheme="minorEastAsia" w:eastAsiaTheme="minorEastAsia" w:hAnsiTheme="minorEastAsia"/>
              </w:rPr>
              <w:t xml:space="preserve">      </w:t>
            </w:r>
            <w:r>
              <w:rPr>
                <w:rFonts w:asciiTheme="minorEastAsia" w:eastAsiaTheme="minorEastAsia" w:hAnsiTheme="minorEastAsia" w:hint="eastAsia"/>
              </w:rPr>
              <w:t>워터마크를 위한 로고 선정 필요,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작성 완료 시 산출물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내용 이식 진행</w:t>
            </w:r>
          </w:p>
          <w:p w14:paraId="5F995C41" w14:textId="77777777" w:rsidR="00E55094" w:rsidRDefault="00E55094" w:rsidP="006B05B5">
            <w:pPr>
              <w:pStyle w:val="a3"/>
              <w:tabs>
                <w:tab w:val="left" w:pos="4962"/>
              </w:tabs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</w:p>
          <w:p w14:paraId="775ACBD1" w14:textId="197505A1" w:rsidR="006B05B5" w:rsidRDefault="006B05B5" w:rsidP="006B05B5">
            <w:pPr>
              <w:pStyle w:val="a3"/>
              <w:tabs>
                <w:tab w:val="left" w:pos="4962"/>
              </w:tabs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</w:rPr>
              <w:t>품질관리 계획서,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위험관리 계획서 토의</w:t>
            </w:r>
          </w:p>
          <w:p w14:paraId="3965A710" w14:textId="38A588D1" w:rsidR="00E55094" w:rsidRDefault="00E55094" w:rsidP="00E55094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   - </w:t>
            </w:r>
            <w:r>
              <w:rPr>
                <w:rFonts w:asciiTheme="minorEastAsia" w:eastAsiaTheme="minorEastAsia" w:hAnsiTheme="minorEastAsia" w:hint="eastAsia"/>
              </w:rPr>
              <w:t>품질관리 계획서</w:t>
            </w:r>
          </w:p>
          <w:p w14:paraId="417E81B5" w14:textId="632EC2F6" w:rsidR="00E55094" w:rsidRDefault="00E55094" w:rsidP="00E55094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       </w:t>
            </w:r>
            <w:r>
              <w:rPr>
                <w:rFonts w:asciiTheme="minorEastAsia" w:eastAsiaTheme="minorEastAsia" w:hAnsiTheme="minorEastAsia" w:hint="eastAsia"/>
              </w:rPr>
              <w:t>내용 이상 없음.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단,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지정된 양식에 이식 필요 </w:t>
            </w:r>
            <w:r>
              <w:rPr>
                <w:rFonts w:asciiTheme="minorEastAsia" w:eastAsiaTheme="minorEastAsia" w:hAnsiTheme="minorEastAsia"/>
              </w:rPr>
              <w:t>(</w:t>
            </w:r>
            <w:r>
              <w:rPr>
                <w:rFonts w:asciiTheme="minorEastAsia" w:eastAsiaTheme="minorEastAsia" w:hAnsiTheme="minorEastAsia" w:hint="eastAsia"/>
              </w:rPr>
              <w:t xml:space="preserve">참고문서 </w:t>
            </w:r>
            <w:r>
              <w:rPr>
                <w:rFonts w:asciiTheme="minorEastAsia" w:eastAsiaTheme="minorEastAsia" w:hAnsiTheme="minorEastAsia"/>
              </w:rPr>
              <w:t>: SQA_01)</w:t>
            </w:r>
          </w:p>
          <w:p w14:paraId="177471C5" w14:textId="643F89EF" w:rsidR="00E55094" w:rsidRDefault="00E55094" w:rsidP="00E55094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   - </w:t>
            </w:r>
            <w:r>
              <w:rPr>
                <w:rFonts w:asciiTheme="minorEastAsia" w:eastAsiaTheme="minorEastAsia" w:hAnsiTheme="minorEastAsia" w:hint="eastAsia"/>
              </w:rPr>
              <w:t>위험관리 계획서</w:t>
            </w:r>
          </w:p>
          <w:p w14:paraId="749B76B4" w14:textId="0385EA2B" w:rsidR="00E55094" w:rsidRPr="00E55094" w:rsidRDefault="00E55094" w:rsidP="00E55094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       </w:t>
            </w:r>
            <w:r>
              <w:rPr>
                <w:rFonts w:asciiTheme="minorEastAsia" w:eastAsiaTheme="minorEastAsia" w:hAnsiTheme="minorEastAsia" w:hint="eastAsia"/>
              </w:rPr>
              <w:t>내용 수정 및 추가 필요,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지정된 양식에 이식 필요 </w:t>
            </w:r>
            <w:r>
              <w:rPr>
                <w:rFonts w:asciiTheme="minorEastAsia" w:eastAsiaTheme="minorEastAsia" w:hAnsiTheme="minorEastAsia"/>
              </w:rPr>
              <w:t>(</w:t>
            </w:r>
            <w:r>
              <w:rPr>
                <w:rFonts w:asciiTheme="minorEastAsia" w:eastAsiaTheme="minorEastAsia" w:hAnsiTheme="minorEastAsia" w:hint="eastAsia"/>
              </w:rPr>
              <w:t xml:space="preserve">참고문서 </w:t>
            </w:r>
            <w:r>
              <w:rPr>
                <w:rFonts w:asciiTheme="minorEastAsia" w:eastAsiaTheme="minorEastAsia" w:hAnsiTheme="minorEastAsia"/>
              </w:rPr>
              <w:t>: SRA_01)</w:t>
            </w:r>
          </w:p>
          <w:p w14:paraId="13693789" w14:textId="77777777" w:rsidR="006B05B5" w:rsidRPr="00710B45" w:rsidRDefault="006B05B5" w:rsidP="006B05B5">
            <w:pPr>
              <w:pStyle w:val="a3"/>
              <w:tabs>
                <w:tab w:val="left" w:pos="4962"/>
              </w:tabs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</w:p>
          <w:p w14:paraId="64213FC0" w14:textId="77777777" w:rsidR="006B05B5" w:rsidRDefault="006B05B5" w:rsidP="006B05B5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05B5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Pr="006B05B5">
              <w:rPr>
                <w:rFonts w:asciiTheme="minorEastAsia" w:eastAsiaTheme="minorEastAsia" w:hAnsiTheme="minorEastAsia"/>
                <w:sz w:val="20"/>
                <w:szCs w:val="20"/>
              </w:rPr>
              <w:t xml:space="preserve">- </w:t>
            </w:r>
            <w:r w:rsidRPr="006B05B5">
              <w:rPr>
                <w:rFonts w:asciiTheme="minorEastAsia" w:eastAsiaTheme="minorEastAsia" w:hAnsiTheme="minorEastAsia" w:hint="eastAsia"/>
                <w:sz w:val="20"/>
                <w:szCs w:val="20"/>
              </w:rPr>
              <w:t>정기 회의 설정</w:t>
            </w:r>
          </w:p>
          <w:p w14:paraId="25470781" w14:textId="1D699D02" w:rsidR="00FA3E2D" w:rsidRPr="00747040" w:rsidRDefault="006B05B5" w:rsidP="00747040">
            <w:pP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  -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매주 월요일 1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0 : 00 ~ 12 : 00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으로 정기 회의 설정</w:t>
            </w:r>
            <w:r w:rsidR="00747040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softHyphen/>
            </w:r>
            <w:r w:rsidR="00747040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softHyphen/>
            </w:r>
          </w:p>
        </w:tc>
      </w:tr>
      <w:tr w:rsidR="00C276AC" w:rsidRPr="006D119A" w14:paraId="00009B33" w14:textId="77777777" w:rsidTr="00AB0C01">
        <w:trPr>
          <w:trHeight w:val="977"/>
        </w:trPr>
        <w:tc>
          <w:tcPr>
            <w:tcW w:w="1418" w:type="dxa"/>
            <w:tcBorders>
              <w:left w:val="single" w:sz="12" w:space="0" w:color="auto"/>
              <w:bottom w:val="single" w:sz="18" w:space="0" w:color="auto"/>
              <w:right w:val="single" w:sz="2" w:space="0" w:color="auto"/>
            </w:tcBorders>
          </w:tcPr>
          <w:p w14:paraId="6BC6BCF8" w14:textId="7B995387" w:rsidR="00C276AC" w:rsidRPr="00C276AC" w:rsidRDefault="00C276AC" w:rsidP="00C276AC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lastRenderedPageBreak/>
              <w:t>추 가 이 슈</w:t>
            </w: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18" w:space="0" w:color="auto"/>
              <w:right w:val="single" w:sz="12" w:space="0" w:color="auto"/>
            </w:tcBorders>
          </w:tcPr>
          <w:p w14:paraId="607EF92C" w14:textId="3E8A53EB" w:rsidR="005526DA" w:rsidRDefault="00204E52" w:rsidP="00AB0C01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="00E55094">
              <w:rPr>
                <w:rFonts w:asciiTheme="minorEastAsia" w:eastAsiaTheme="minorEastAsia" w:hAnsiTheme="minorEastAsia" w:hint="eastAsia"/>
              </w:rPr>
              <w:t>로고 선정 필요</w:t>
            </w:r>
          </w:p>
          <w:p w14:paraId="5BC24625" w14:textId="0D93DA65" w:rsidR="00E55094" w:rsidRDefault="00E55094" w:rsidP="00AB0C01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피드백 필요</w:t>
            </w:r>
          </w:p>
          <w:p w14:paraId="530EF602" w14:textId="0BEEE812" w:rsidR="00204E52" w:rsidRPr="006D119A" w:rsidRDefault="00E55094" w:rsidP="00F135E3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="00FA3E2D">
              <w:rPr>
                <w:rFonts w:asciiTheme="minorEastAsia" w:eastAsiaTheme="minorEastAsia" w:hAnsiTheme="minorEastAsia"/>
              </w:rPr>
              <w:t xml:space="preserve">- </w:t>
            </w:r>
            <w:r w:rsidR="00FA3E2D">
              <w:rPr>
                <w:rFonts w:asciiTheme="minorEastAsia" w:eastAsiaTheme="minorEastAsia" w:hAnsiTheme="minorEastAsia" w:hint="eastAsia"/>
              </w:rPr>
              <w:t xml:space="preserve">피드백 선행 후 요구사항정의서 작성 </w:t>
            </w:r>
          </w:p>
        </w:tc>
      </w:tr>
    </w:tbl>
    <w:p w14:paraId="2A8741F7" w14:textId="750D1365" w:rsidR="00DE75C2" w:rsidRPr="006D119A" w:rsidRDefault="00204E52" w:rsidP="00204E52">
      <w:pPr>
        <w:ind w:right="240"/>
        <w:jc w:val="right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/>
          <w:lang w:eastAsia="ko-KR"/>
        </w:rPr>
        <w:t xml:space="preserve">2021. </w:t>
      </w:r>
      <w:r w:rsidR="00FA3E2D">
        <w:rPr>
          <w:rFonts w:asciiTheme="minorEastAsia" w:eastAsiaTheme="minorEastAsia" w:hAnsiTheme="minorEastAsia"/>
          <w:lang w:eastAsia="ko-KR"/>
        </w:rPr>
        <w:t>10</w:t>
      </w:r>
      <w:r>
        <w:rPr>
          <w:rFonts w:asciiTheme="minorEastAsia" w:eastAsiaTheme="minorEastAsia" w:hAnsiTheme="minorEastAsia"/>
          <w:lang w:eastAsia="ko-KR"/>
        </w:rPr>
        <w:t xml:space="preserve">. </w:t>
      </w:r>
      <w:r w:rsidR="00FA3E2D">
        <w:rPr>
          <w:rFonts w:asciiTheme="minorEastAsia" w:eastAsiaTheme="minorEastAsia" w:hAnsiTheme="minorEastAsia"/>
          <w:lang w:eastAsia="ko-KR"/>
        </w:rPr>
        <w:t>02</w:t>
      </w:r>
    </w:p>
    <w:p w14:paraId="02A3FD48" w14:textId="68385998" w:rsidR="00204E52" w:rsidRPr="006D119A" w:rsidRDefault="00FA71D2" w:rsidP="00204E52">
      <w:pPr>
        <w:jc w:val="right"/>
        <w:rPr>
          <w:rFonts w:asciiTheme="minorEastAsia" w:eastAsiaTheme="minorEastAsia" w:hAnsiTheme="minorEastAsia"/>
          <w:lang w:eastAsia="ko-KR"/>
        </w:rPr>
      </w:pPr>
      <w:r w:rsidRPr="006D119A">
        <w:rPr>
          <w:rFonts w:asciiTheme="minorEastAsia" w:eastAsiaTheme="minorEastAsia" w:hAnsiTheme="minorEastAsia" w:hint="eastAsia"/>
        </w:rPr>
        <w:t xml:space="preserve">작성자 </w:t>
      </w:r>
      <w:r w:rsidRPr="006D119A">
        <w:rPr>
          <w:rFonts w:asciiTheme="minorEastAsia" w:eastAsiaTheme="minorEastAsia" w:hAnsiTheme="minorEastAsia"/>
        </w:rPr>
        <w:t xml:space="preserve">: </w:t>
      </w:r>
      <w:r w:rsidRPr="006D119A">
        <w:rPr>
          <w:rFonts w:asciiTheme="minorEastAsia" w:eastAsiaTheme="minorEastAsia" w:hAnsiTheme="minorEastAsia" w:hint="eastAsia"/>
        </w:rPr>
        <w:t>이정훈</w:t>
      </w:r>
    </w:p>
    <w:sectPr w:rsidR="00204E52" w:rsidRPr="006D119A" w:rsidSect="00A262C6">
      <w:footerReference w:type="default" r:id="rId8"/>
      <w:pgSz w:w="11906" w:h="16838"/>
      <w:pgMar w:top="1440" w:right="1440" w:bottom="1134" w:left="1440" w:header="850" w:footer="567" w:gutter="0"/>
      <w:pgNumType w:start="1" w:chapStyle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39D47" w14:textId="77777777" w:rsidR="0062498A" w:rsidRDefault="0062498A" w:rsidP="00862501">
      <w:r>
        <w:separator/>
      </w:r>
    </w:p>
  </w:endnote>
  <w:endnote w:type="continuationSeparator" w:id="0">
    <w:p w14:paraId="0A91BB17" w14:textId="77777777" w:rsidR="0062498A" w:rsidRDefault="0062498A" w:rsidP="00862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0F5C5" w14:textId="77777777" w:rsidR="00862501" w:rsidRDefault="00862501">
    <w:pPr>
      <w:pStyle w:val="a6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ko-KR"/>
      </w:rPr>
      <w:t>2</w:t>
    </w:r>
    <w:r>
      <w:rPr>
        <w:caps/>
        <w:color w:val="4472C4" w:themeColor="accent1"/>
      </w:rPr>
      <w:fldChar w:fldCharType="end"/>
    </w:r>
  </w:p>
  <w:p w14:paraId="785016CC" w14:textId="77777777" w:rsidR="00862501" w:rsidRDefault="0086250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40974" w14:textId="77777777" w:rsidR="0062498A" w:rsidRDefault="0062498A" w:rsidP="00862501">
      <w:r>
        <w:separator/>
      </w:r>
    </w:p>
  </w:footnote>
  <w:footnote w:type="continuationSeparator" w:id="0">
    <w:p w14:paraId="2BA57ED6" w14:textId="77777777" w:rsidR="0062498A" w:rsidRDefault="0062498A" w:rsidP="00862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grammar="clean"/>
  <w:attachedTemplate r:id="rId1"/>
  <w:defaultTabStop w:val="800"/>
  <w:drawingGridHorizontalSpacing w:val="201"/>
  <w:drawingGridVerticalSpacing w:val="137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CA"/>
    <w:rsid w:val="000277F2"/>
    <w:rsid w:val="000A2644"/>
    <w:rsid w:val="000C204A"/>
    <w:rsid w:val="00115B46"/>
    <w:rsid w:val="001319B4"/>
    <w:rsid w:val="00143DB8"/>
    <w:rsid w:val="001D0C1D"/>
    <w:rsid w:val="00204E52"/>
    <w:rsid w:val="00237E2D"/>
    <w:rsid w:val="002F3CCE"/>
    <w:rsid w:val="003412A4"/>
    <w:rsid w:val="00363788"/>
    <w:rsid w:val="003E4BC9"/>
    <w:rsid w:val="004924B9"/>
    <w:rsid w:val="004C2FFC"/>
    <w:rsid w:val="004F2BC5"/>
    <w:rsid w:val="005526DA"/>
    <w:rsid w:val="0059226A"/>
    <w:rsid w:val="005A4D5E"/>
    <w:rsid w:val="005A76A6"/>
    <w:rsid w:val="005B7F6F"/>
    <w:rsid w:val="005C15AD"/>
    <w:rsid w:val="00610E0F"/>
    <w:rsid w:val="0062498A"/>
    <w:rsid w:val="00663DA7"/>
    <w:rsid w:val="006A7CD0"/>
    <w:rsid w:val="006B05B5"/>
    <w:rsid w:val="006C5436"/>
    <w:rsid w:val="006D119A"/>
    <w:rsid w:val="006D625B"/>
    <w:rsid w:val="006F18EE"/>
    <w:rsid w:val="00704BBB"/>
    <w:rsid w:val="00710B45"/>
    <w:rsid w:val="007140C4"/>
    <w:rsid w:val="00747040"/>
    <w:rsid w:val="007A02C9"/>
    <w:rsid w:val="007A4ACA"/>
    <w:rsid w:val="007E15BC"/>
    <w:rsid w:val="00862501"/>
    <w:rsid w:val="008B570F"/>
    <w:rsid w:val="008D1D8B"/>
    <w:rsid w:val="009325BE"/>
    <w:rsid w:val="009C6A96"/>
    <w:rsid w:val="00A0119A"/>
    <w:rsid w:val="00A262C6"/>
    <w:rsid w:val="00A27B9F"/>
    <w:rsid w:val="00AB0C01"/>
    <w:rsid w:val="00B64787"/>
    <w:rsid w:val="00B85F96"/>
    <w:rsid w:val="00BE164E"/>
    <w:rsid w:val="00C276AC"/>
    <w:rsid w:val="00CB6FAC"/>
    <w:rsid w:val="00CE3E93"/>
    <w:rsid w:val="00D06F35"/>
    <w:rsid w:val="00D37FBD"/>
    <w:rsid w:val="00DC7CE7"/>
    <w:rsid w:val="00DD6BF2"/>
    <w:rsid w:val="00DE4038"/>
    <w:rsid w:val="00DE75C2"/>
    <w:rsid w:val="00DF7F0A"/>
    <w:rsid w:val="00E07D4B"/>
    <w:rsid w:val="00E514FB"/>
    <w:rsid w:val="00E539F5"/>
    <w:rsid w:val="00E55094"/>
    <w:rsid w:val="00ED0F55"/>
    <w:rsid w:val="00EF1001"/>
    <w:rsid w:val="00F135E3"/>
    <w:rsid w:val="00F47B26"/>
    <w:rsid w:val="00F917C8"/>
    <w:rsid w:val="00FA3E2D"/>
    <w:rsid w:val="00FA71D2"/>
    <w:rsid w:val="00FD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74EA27"/>
  <w15:chartTrackingRefBased/>
  <w15:docId w15:val="{49578E84-5326-C946-9C54-96FA9854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ore-G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FBE"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pacing w:line="299" w:lineRule="auto"/>
      <w:jc w:val="both"/>
      <w:textAlignment w:val="baseline"/>
    </w:pPr>
    <w:rPr>
      <w:rFonts w:ascii="바탕체" w:eastAsia="바탕체"/>
      <w:color w:val="000000"/>
      <w:lang w:eastAsia="ko-KR" w:bidi="he-IL"/>
    </w:rPr>
  </w:style>
  <w:style w:type="table" w:styleId="a4">
    <w:name w:val="Table Grid"/>
    <w:basedOn w:val="a1"/>
    <w:uiPriority w:val="39"/>
    <w:rsid w:val="000A2644"/>
    <w:pPr>
      <w:jc w:val="both"/>
    </w:pPr>
    <w:rPr>
      <w:rFonts w:asciiTheme="minorHAnsi" w:eastAsiaTheme="minorEastAsia" w:hAnsiTheme="minorHAnsi" w:cstheme="minorBidi"/>
      <w:kern w:val="2"/>
      <w:szCs w:val="2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62501"/>
    <w:rPr>
      <w:rFonts w:eastAsia="Times New Roman"/>
      <w:sz w:val="24"/>
      <w:szCs w:val="24"/>
    </w:rPr>
  </w:style>
  <w:style w:type="paragraph" w:styleId="a6">
    <w:name w:val="footer"/>
    <w:basedOn w:val="a"/>
    <w:link w:val="Char0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62501"/>
    <w:rPr>
      <w:rFonts w:eastAsia="Times New Roman"/>
      <w:sz w:val="24"/>
      <w:szCs w:val="24"/>
    </w:rPr>
  </w:style>
  <w:style w:type="character" w:styleId="a7">
    <w:name w:val="Placeholder Text"/>
    <w:basedOn w:val="a0"/>
    <w:uiPriority w:val="99"/>
    <w:semiHidden/>
    <w:rsid w:val="007470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uan/Downloads/tf01061199_win32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44431E-63DA-884F-B79F-8A2A0BFA9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tf01061199_win32.dot</Template>
  <TotalTime>7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[학부생]이정훈</cp:lastModifiedBy>
  <cp:revision>4</cp:revision>
  <cp:lastPrinted>2021-10-02T13:53:00Z</cp:lastPrinted>
  <dcterms:created xsi:type="dcterms:W3CDTF">2021-10-02T13:53:00Z</dcterms:created>
  <dcterms:modified xsi:type="dcterms:W3CDTF">2021-10-09T20:23:00Z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TC010611991042</vt:lpwstr>
  </property>
</Properties>
</file>