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3377FA98" w:rsidR="00F917C8" w:rsidRPr="00F917C8" w:rsidRDefault="00DE75C2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 w:hint="eastAsia"/>
              </w:rPr>
              <w:t>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/>
              </w:rPr>
              <w:t xml:space="preserve">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  <w:r w:rsidRPr="006D119A">
              <w:rPr>
                <w:rFonts w:asciiTheme="minorEastAsia" w:eastAsiaTheme="minorEastAsia" w:hAnsiTheme="minorEastAsia"/>
              </w:rPr>
              <w:t xml:space="preserve"> : </w:t>
            </w:r>
            <w:r w:rsidR="00E55094">
              <w:rPr>
                <w:rFonts w:asciiTheme="minorEastAsia" w:eastAsiaTheme="minorEastAsia" w:hAnsiTheme="minorEastAsia" w:hint="eastAsia"/>
              </w:rPr>
              <w:t>코드널(</w:t>
            </w:r>
            <w:r w:rsidR="00E55094">
              <w:rPr>
                <w:rFonts w:asciiTheme="minorEastAsia" w:eastAsiaTheme="minorEastAsia" w:hAnsiTheme="minorEastAsia"/>
              </w:rPr>
              <w:t>Code Null)</w:t>
            </w:r>
          </w:p>
        </w:tc>
      </w:tr>
      <w:tr w:rsidR="008B570F" w:rsidRPr="006D119A" w14:paraId="708C85EC" w14:textId="77777777" w:rsidTr="004F2BC5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480CCF71" w:rsidR="008B570F" w:rsidRPr="006D119A" w:rsidRDefault="00280612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제 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차 정기 회의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79B58D81" w:rsidR="008B570F" w:rsidRPr="006D119A" w:rsidRDefault="005A76A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 w:rsidR="008B570F">
              <w:rPr>
                <w:rFonts w:asciiTheme="minorEastAsia" w:eastAsiaTheme="minorEastAsia" w:hAnsiTheme="minorEastAsia" w:hint="eastAsia"/>
              </w:rPr>
              <w:t>0</w:t>
            </w:r>
            <w:r w:rsidR="006325D3">
              <w:rPr>
                <w:rFonts w:asciiTheme="minorEastAsia" w:eastAsiaTheme="minorEastAsia" w:hAnsiTheme="minorEastAsia"/>
              </w:rPr>
              <w:t>5</w:t>
            </w:r>
          </w:p>
        </w:tc>
      </w:tr>
      <w:tr w:rsidR="006C5436" w:rsidRPr="006D119A" w14:paraId="388CDC4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7503F8C4" w:rsidR="006C5436" w:rsidRPr="006D119A" w:rsidRDefault="00280612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021. 10. 04</w:t>
            </w:r>
          </w:p>
        </w:tc>
      </w:tr>
      <w:tr w:rsidR="006C5436" w:rsidRPr="006D119A" w14:paraId="75054DFD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55D0CDC1" w:rsidR="006C5436" w:rsidRPr="006D119A" w:rsidRDefault="00280612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죽헌 정보과 </w:t>
            </w:r>
            <w:r>
              <w:rPr>
                <w:rFonts w:asciiTheme="minorEastAsia" w:eastAsiaTheme="minorEastAsia" w:hAnsiTheme="minorEastAsia"/>
              </w:rPr>
              <w:t>805</w:t>
            </w:r>
          </w:p>
        </w:tc>
      </w:tr>
      <w:tr w:rsidR="006C5436" w:rsidRPr="006D119A" w14:paraId="6EC919A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김미래,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C276AC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717ACC3B" w14:textId="77777777" w:rsidR="00FA3E2D" w:rsidRDefault="00DD6BF2" w:rsidP="00747040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 w:rsidR="00280612">
              <w:rPr>
                <w:rFonts w:asciiTheme="minorEastAsia" w:eastAsiaTheme="minorEastAsia" w:hAnsiTheme="minorEastAsia"/>
              </w:rPr>
              <w:t xml:space="preserve">- </w:t>
            </w:r>
            <w:r w:rsidR="00280612">
              <w:rPr>
                <w:rFonts w:asciiTheme="minorEastAsia" w:eastAsiaTheme="minorEastAsia" w:hAnsiTheme="minorEastAsia" w:hint="eastAsia"/>
              </w:rPr>
              <w:t>로고 선정</w:t>
            </w:r>
          </w:p>
          <w:p w14:paraId="593CE2B8" w14:textId="32AB122D" w:rsidR="00280612" w:rsidRPr="00DD6BF2" w:rsidRDefault="00280612" w:rsidP="00747040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일정 계획 수정</w:t>
            </w:r>
          </w:p>
        </w:tc>
      </w:tr>
      <w:tr w:rsidR="007E15BC" w:rsidRPr="006D119A" w14:paraId="0C5B9AB5" w14:textId="0157EDB6" w:rsidTr="0051503A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499622A8" w14:textId="0F66C185" w:rsidR="00FA3E2D" w:rsidRDefault="00280612" w:rsidP="0051503A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-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로고 선정</w:t>
            </w:r>
          </w:p>
          <w:p w14:paraId="741AD56B" w14:textId="77777777" w:rsidR="00280612" w:rsidRDefault="00280612" w:rsidP="0051503A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4787DBBE" w14:textId="22576859" w:rsidR="00280612" w:rsidRDefault="00280612" w:rsidP="00280612">
            <w:pPr>
              <w:jc w:val="center"/>
            </w:pPr>
            <w:r>
              <w:fldChar w:fldCharType="begin"/>
            </w:r>
            <w:r>
              <w:instrText xml:space="preserve"> INCLUDEPICTURE "https://raw.githubusercontent.com/JngHoon2/3-2_project/039213bdacdac9d049048e9922c680bb0ef6e4dd/%EB%AC%B8%EC%84%9C/%EC%9D%B4%EB%AF%B8%EC%A7%80/%ED%8C%80%20%EB%A1%9C%EA%B3%A0_%EB%B0%B0%EA%B2%BD%EC%82%AD%EC%A0%9C.png"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F97A454" wp14:editId="5D019995">
                  <wp:extent cx="2249559" cy="77560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607" cy="782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4AF34E" w14:textId="6C64AA0F" w:rsidR="00280612" w:rsidRDefault="00280612" w:rsidP="00280612">
            <w:pPr>
              <w:jc w:val="center"/>
            </w:pPr>
          </w:p>
          <w:p w14:paraId="6CDD0086" w14:textId="77777777" w:rsidR="00280612" w:rsidRDefault="00280612" w:rsidP="00280612">
            <w:pPr>
              <w:jc w:val="center"/>
            </w:pPr>
          </w:p>
          <w:p w14:paraId="30388770" w14:textId="77777777" w:rsidR="00280612" w:rsidRDefault="00280612" w:rsidP="0051503A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다음과 같이 팀에 대한 로고를 선정하였음.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제출자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권익현(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QA))</w:t>
            </w:r>
          </w:p>
          <w:p w14:paraId="2996C164" w14:textId="77777777" w:rsidR="00280612" w:rsidRDefault="00280612" w:rsidP="0051503A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05B02891" w14:textId="77777777" w:rsidR="00280612" w:rsidRDefault="00280612" w:rsidP="00280612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일정 관리</w:t>
            </w:r>
          </w:p>
          <w:p w14:paraId="2FC9306C" w14:textId="77777777" w:rsidR="00280612" w:rsidRDefault="00280612" w:rsidP="00280612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개발 표준 정의서 내의 정의 내역 부족으로 인해 아키텍처 정의서 산출 후</w:t>
            </w:r>
          </w:p>
          <w:p w14:paraId="4F795A80" w14:textId="77777777" w:rsidR="00280612" w:rsidRDefault="00280612" w:rsidP="00280612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작성하기로 결정하였음.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</w:p>
          <w:p w14:paraId="25470781" w14:textId="61471C92" w:rsidR="00280612" w:rsidRPr="00280612" w:rsidRDefault="00280612" w:rsidP="00280612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참고 문서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(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W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BS 10.01 ~ 10.31)</w:t>
            </w:r>
          </w:p>
        </w:tc>
      </w:tr>
      <w:tr w:rsidR="00C276AC" w:rsidRPr="006D119A" w14:paraId="00009B33" w14:textId="77777777" w:rsidTr="00AB0C01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364DCB96" w:rsidR="00DE75C2" w:rsidRPr="006D119A" w:rsidRDefault="00204E52" w:rsidP="00204E52">
      <w:pPr>
        <w:ind w:right="240"/>
        <w:jc w:val="righ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 xml:space="preserve">2021. </w:t>
      </w:r>
      <w:r w:rsidR="00FA3E2D">
        <w:rPr>
          <w:rFonts w:asciiTheme="minorEastAsia" w:eastAsiaTheme="minorEastAsia" w:hAnsiTheme="minorEastAsia"/>
          <w:lang w:eastAsia="ko-KR"/>
        </w:rPr>
        <w:t>10</w:t>
      </w:r>
      <w:r>
        <w:rPr>
          <w:rFonts w:asciiTheme="minorEastAsia" w:eastAsiaTheme="minorEastAsia" w:hAnsiTheme="minorEastAsia"/>
          <w:lang w:eastAsia="ko-KR"/>
        </w:rPr>
        <w:t xml:space="preserve">. </w:t>
      </w:r>
      <w:r w:rsidR="00FA3E2D">
        <w:rPr>
          <w:rFonts w:asciiTheme="minorEastAsia" w:eastAsiaTheme="minorEastAsia" w:hAnsiTheme="minorEastAsia"/>
          <w:lang w:eastAsia="ko-KR"/>
        </w:rPr>
        <w:t>0</w:t>
      </w:r>
      <w:r w:rsidR="00E03346">
        <w:rPr>
          <w:rFonts w:asciiTheme="minorEastAsia" w:eastAsiaTheme="minorEastAsia" w:hAnsiTheme="minorEastAsia"/>
          <w:lang w:eastAsia="ko-KR"/>
        </w:rPr>
        <w:t>4</w:t>
      </w:r>
    </w:p>
    <w:p w14:paraId="02A3FD48" w14:textId="68385998" w:rsidR="00204E52" w:rsidRPr="006D119A" w:rsidRDefault="00FA71D2" w:rsidP="00204E52">
      <w:pPr>
        <w:jc w:val="right"/>
        <w:rPr>
          <w:rFonts w:asciiTheme="minorEastAsia" w:eastAsiaTheme="minorEastAsia" w:hAnsiTheme="minorEastAsia"/>
          <w:lang w:eastAsia="ko-KR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 xml:space="preserve">: </w:t>
      </w:r>
      <w:r w:rsidRPr="006D119A">
        <w:rPr>
          <w:rFonts w:asciiTheme="minorEastAsia" w:eastAsiaTheme="minorEastAsia" w:hAnsiTheme="minorEastAsia" w:hint="eastAsia"/>
        </w:rPr>
        <w:t>이정훈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2D6D1" w14:textId="77777777" w:rsidR="00D915C8" w:rsidRDefault="00D915C8" w:rsidP="00862501">
      <w:r>
        <w:separator/>
      </w:r>
    </w:p>
  </w:endnote>
  <w:endnote w:type="continuationSeparator" w:id="0">
    <w:p w14:paraId="6EB746D0" w14:textId="77777777" w:rsidR="00D915C8" w:rsidRDefault="00D915C8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F5C5" w14:textId="77777777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EE54E" w14:textId="77777777" w:rsidR="00D915C8" w:rsidRDefault="00D915C8" w:rsidP="00862501">
      <w:r>
        <w:separator/>
      </w:r>
    </w:p>
  </w:footnote>
  <w:footnote w:type="continuationSeparator" w:id="0">
    <w:p w14:paraId="643A61FE" w14:textId="77777777" w:rsidR="00D915C8" w:rsidRDefault="00D915C8" w:rsidP="0086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grammar="clean"/>
  <w:attachedTemplate r:id="rId1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A"/>
    <w:rsid w:val="000277F2"/>
    <w:rsid w:val="000A2644"/>
    <w:rsid w:val="000C204A"/>
    <w:rsid w:val="00115B46"/>
    <w:rsid w:val="001319B4"/>
    <w:rsid w:val="00143DB8"/>
    <w:rsid w:val="001D0C1D"/>
    <w:rsid w:val="00204E52"/>
    <w:rsid w:val="0023246A"/>
    <w:rsid w:val="00237E2D"/>
    <w:rsid w:val="00272195"/>
    <w:rsid w:val="00280612"/>
    <w:rsid w:val="002F3CCE"/>
    <w:rsid w:val="003412A4"/>
    <w:rsid w:val="00363788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610E0F"/>
    <w:rsid w:val="006325D3"/>
    <w:rsid w:val="00663DA7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2501"/>
    <w:rsid w:val="008B570F"/>
    <w:rsid w:val="008D1D8B"/>
    <w:rsid w:val="009325BE"/>
    <w:rsid w:val="009C6A96"/>
    <w:rsid w:val="00A0119A"/>
    <w:rsid w:val="00A262C6"/>
    <w:rsid w:val="00A27B9F"/>
    <w:rsid w:val="00AB0C01"/>
    <w:rsid w:val="00B64787"/>
    <w:rsid w:val="00B85F96"/>
    <w:rsid w:val="00BE164E"/>
    <w:rsid w:val="00C276AC"/>
    <w:rsid w:val="00CB6FAC"/>
    <w:rsid w:val="00CE3E93"/>
    <w:rsid w:val="00D06F35"/>
    <w:rsid w:val="00D37FBD"/>
    <w:rsid w:val="00D915C8"/>
    <w:rsid w:val="00DC7CE7"/>
    <w:rsid w:val="00DD6BF2"/>
    <w:rsid w:val="00DE75C2"/>
    <w:rsid w:val="00DF7F0A"/>
    <w:rsid w:val="00E03346"/>
    <w:rsid w:val="00E07D4B"/>
    <w:rsid w:val="00E514FB"/>
    <w:rsid w:val="00E539F5"/>
    <w:rsid w:val="00E55094"/>
    <w:rsid w:val="00ED0F55"/>
    <w:rsid w:val="00EF1001"/>
    <w:rsid w:val="00F135E3"/>
    <w:rsid w:val="00F47B26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G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an/Downloads/tf01061199_win3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44431E-63DA-884F-B79F-8A2A0BFA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tf01061199_win32.dot</Template>
  <TotalTime>16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[학부생]이정훈</cp:lastModifiedBy>
  <cp:revision>7</cp:revision>
  <cp:lastPrinted>2021-10-02T13:53:00Z</cp:lastPrinted>
  <dcterms:created xsi:type="dcterms:W3CDTF">2021-10-02T13:53:00Z</dcterms:created>
  <dcterms:modified xsi:type="dcterms:W3CDTF">2021-10-09T20:27:00Z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