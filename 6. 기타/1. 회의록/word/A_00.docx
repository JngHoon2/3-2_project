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3377FA98" w:rsidR="00F917C8" w:rsidRPr="00F917C8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Code Null)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5E5D8ED6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408A03D6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51503A"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9C1FCBE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209A9E3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4EFE1DC4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7E15BC" w:rsidRPr="006D119A" w14:paraId="0C5B9AB5" w14:textId="0157EDB6" w:rsidTr="0051503A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5470781" w14:textId="11C25E3F" w:rsidR="00FA3E2D" w:rsidRPr="00747040" w:rsidRDefault="00FA3E2D" w:rsidP="0051503A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750D1365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</w:t>
      </w:r>
      <w:r w:rsidR="00FA3E2D">
        <w:rPr>
          <w:rFonts w:asciiTheme="minorEastAsia" w:eastAsiaTheme="minorEastAsia" w:hAnsiTheme="minorEastAsia"/>
          <w:lang w:eastAsia="ko-KR"/>
        </w:rPr>
        <w:t>10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FA3E2D">
        <w:rPr>
          <w:rFonts w:asciiTheme="minorEastAsia" w:eastAsiaTheme="minorEastAsia" w:hAnsiTheme="minorEastAsia"/>
          <w:lang w:eastAsia="ko-KR"/>
        </w:rPr>
        <w:t>02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D36D" w14:textId="77777777" w:rsidR="0023246A" w:rsidRDefault="0023246A" w:rsidP="00862501">
      <w:r>
        <w:separator/>
      </w:r>
    </w:p>
  </w:endnote>
  <w:endnote w:type="continuationSeparator" w:id="0">
    <w:p w14:paraId="5656FF0B" w14:textId="77777777" w:rsidR="0023246A" w:rsidRDefault="0023246A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CF87" w14:textId="77777777" w:rsidR="0023246A" w:rsidRDefault="0023246A" w:rsidP="00862501">
      <w:r>
        <w:separator/>
      </w:r>
    </w:p>
  </w:footnote>
  <w:footnote w:type="continuationSeparator" w:id="0">
    <w:p w14:paraId="0A7E3A85" w14:textId="77777777" w:rsidR="0023246A" w:rsidRDefault="0023246A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610E0F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4</cp:revision>
  <cp:lastPrinted>2021-10-02T13:53:00Z</cp:lastPrinted>
  <dcterms:created xsi:type="dcterms:W3CDTF">2021-10-02T13:53:00Z</dcterms:created>
  <dcterms:modified xsi:type="dcterms:W3CDTF">2021-10-09T20:06:00Z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