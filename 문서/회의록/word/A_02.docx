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7DC43F0D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283779B" w:rsidR="008B570F" w:rsidRPr="006D119A" w:rsidRDefault="00154BAA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프로젝트 관리 및 일정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0F19BD08" w:rsidR="008B570F" w:rsidRPr="006D119A" w:rsidRDefault="0006288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577275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30A3CDFA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020. 09. 1</w:t>
            </w:r>
            <w:r w:rsidR="00D53707">
              <w:rPr>
                <w:rFonts w:asciiTheme="minorEastAsia" w:eastAsiaTheme="minorEastAsia" w:hAnsiTheme="minorEastAsia"/>
              </w:rPr>
              <w:t>5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0C5C477" w:rsidR="006C5436" w:rsidRPr="006D119A" w:rsidRDefault="00D53707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비대면(</w:t>
            </w:r>
            <w:r>
              <w:rPr>
                <w:rFonts w:asciiTheme="minorEastAsia" w:eastAsiaTheme="minorEastAsia" w:hAnsiTheme="minorEastAsia"/>
              </w:rPr>
              <w:t>Zoom)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0186E7D2" w14:textId="5FFA5361" w:rsidR="00D53707" w:rsidRDefault="00D53707" w:rsidP="00D53707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생명주기 모델 선정</w:t>
            </w:r>
          </w:p>
          <w:p w14:paraId="215D9432" w14:textId="201D4E6D" w:rsidR="00577275" w:rsidRDefault="00577275" w:rsidP="00D53707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일정 관련 의견 수용</w:t>
            </w:r>
          </w:p>
          <w:p w14:paraId="2F7808D4" w14:textId="039272D9" w:rsidR="00D53707" w:rsidRDefault="00D53707" w:rsidP="00D53707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개발팀 조직도 생성</w:t>
            </w:r>
          </w:p>
          <w:p w14:paraId="593CE2B8" w14:textId="0D7516DA" w:rsidR="007E15BC" w:rsidRPr="00577275" w:rsidRDefault="00D53707" w:rsidP="00577275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협업도구,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사용 툴 선정</w:t>
            </w:r>
          </w:p>
        </w:tc>
      </w:tr>
      <w:tr w:rsidR="007E15BC" w:rsidRPr="006D119A" w14:paraId="0C5B9AB5" w14:textId="0157EDB6" w:rsidTr="001D2606">
        <w:trPr>
          <w:trHeight w:val="1403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BEAAE1" w14:textId="7A4DE16D" w:rsidR="006A7CD0" w:rsidRDefault="00D53707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생명주기 모델 선정</w:t>
            </w:r>
          </w:p>
          <w:p w14:paraId="603DE6A8" w14:textId="77777777" w:rsidR="00577275" w:rsidRDefault="00064B40" w:rsidP="0057727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짧은 분석</w:t>
            </w: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Theme="minorEastAsia" w:hAnsiTheme="minorEastAsia" w:hint="eastAsia"/>
              </w:rPr>
              <w:t xml:space="preserve">설계 및 개발 기간을 고려하여 </w:t>
            </w:r>
            <w:r w:rsidRPr="00577275">
              <w:rPr>
                <w:rFonts w:asciiTheme="minorEastAsia" w:eastAsiaTheme="minorEastAsia" w:hAnsiTheme="minorEastAsia" w:hint="eastAsia"/>
                <w:u w:val="single"/>
              </w:rPr>
              <w:t>체계적인 문서화</w:t>
            </w:r>
            <w:r w:rsidR="00577275">
              <w:rPr>
                <w:rFonts w:asciiTheme="minorEastAsia" w:eastAsiaTheme="minorEastAsia" w:hAnsiTheme="minorEastAsia" w:hint="eastAsia"/>
              </w:rPr>
              <w:t>가 가능하고</w:t>
            </w:r>
          </w:p>
          <w:p w14:paraId="2539195D" w14:textId="38F7E3A8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 w:rsidRPr="00577275">
              <w:rPr>
                <w:rFonts w:asciiTheme="minorEastAsia" w:eastAsiaTheme="minorEastAsia" w:hAnsiTheme="minorEastAsia" w:hint="eastAsia"/>
                <w:u w:val="single"/>
              </w:rPr>
              <w:t>프로젝트 진행 상황을 명확하게 파악</w:t>
            </w:r>
            <w:r>
              <w:rPr>
                <w:rFonts w:asciiTheme="minorEastAsia" w:eastAsiaTheme="minorEastAsia" w:hAnsiTheme="minorEastAsia" w:hint="eastAsia"/>
              </w:rPr>
              <w:t xml:space="preserve">할 수 있는 </w:t>
            </w:r>
            <w:r w:rsidRPr="00577275">
              <w:rPr>
                <w:rFonts w:asciiTheme="minorEastAsia" w:eastAsiaTheme="minorEastAsia" w:hAnsiTheme="minorEastAsia" w:hint="eastAsia"/>
                <w:b/>
                <w:bCs/>
              </w:rPr>
              <w:t>폭포수 모델(</w:t>
            </w:r>
            <w:r w:rsidRPr="00577275">
              <w:rPr>
                <w:rFonts w:asciiTheme="minorEastAsia" w:eastAsiaTheme="minorEastAsia" w:hAnsiTheme="minorEastAsia"/>
                <w:b/>
                <w:bCs/>
              </w:rPr>
              <w:t>Waterfall)</w:t>
            </w:r>
            <w:r>
              <w:rPr>
                <w:rFonts w:asciiTheme="minorEastAsia" w:eastAsiaTheme="minorEastAsia" w:hAnsiTheme="minorEastAsia" w:hint="eastAsia"/>
              </w:rPr>
              <w:t>을</w:t>
            </w:r>
          </w:p>
          <w:p w14:paraId="18E5764E" w14:textId="45E0B290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사용하기로 결정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 w14:paraId="582F2989" w14:textId="1F566CDD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519B15C7" w14:textId="4CDED49B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일정 관련 의견 수용</w:t>
            </w:r>
          </w:p>
          <w:p w14:paraId="27125A4B" w14:textId="66ABE0EE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현 시점으로부터 개발완료</w:t>
            </w:r>
            <w:r w:rsidR="001D2606">
              <w:rPr>
                <w:rFonts w:asciiTheme="minorEastAsia" w:eastAsiaTheme="minorEastAsia" w:hAnsiTheme="minorEastAsia" w:hint="eastAsia"/>
              </w:rPr>
              <w:t xml:space="preserve"> 및 배포</w:t>
            </w:r>
            <w:r>
              <w:rPr>
                <w:rFonts w:asciiTheme="minorEastAsia" w:eastAsiaTheme="minorEastAsia" w:hAnsiTheme="minorEastAsia" w:hint="eastAsia"/>
              </w:rPr>
              <w:t>까지 남은 기간이 대략 8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일 정도,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단기</w:t>
            </w:r>
          </w:p>
          <w:p w14:paraId="59EBDE9D" w14:textId="49C24E44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프로젝트임을 고려하여 빠르고 정확한 문제 해결에 대한 분석과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설계가</w:t>
            </w:r>
          </w:p>
          <w:p w14:paraId="3E4150CF" w14:textId="4F2BA549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>필요하다고 판단.</w:t>
            </w:r>
            <w:r w:rsidR="001D2606">
              <w:rPr>
                <w:rFonts w:asciiTheme="minorEastAsia" w:eastAsiaTheme="minorEastAsia" w:hAnsiTheme="minorEastAsia"/>
              </w:rPr>
              <w:t xml:space="preserve"> </w:t>
            </w:r>
            <w:r w:rsidR="001D2606">
              <w:rPr>
                <w:rFonts w:asciiTheme="minorEastAsia" w:eastAsiaTheme="minorEastAsia" w:hAnsiTheme="minorEastAsia" w:hint="eastAsia"/>
              </w:rPr>
              <w:t xml:space="preserve">따라서 9월 </w:t>
            </w:r>
            <w:r w:rsidR="001D2606">
              <w:rPr>
                <w:rFonts w:asciiTheme="minorEastAsia" w:eastAsiaTheme="minorEastAsia" w:hAnsiTheme="minorEastAsia"/>
              </w:rPr>
              <w:t>30</w:t>
            </w:r>
            <w:r w:rsidR="001D2606">
              <w:rPr>
                <w:rFonts w:asciiTheme="minorEastAsia" w:eastAsiaTheme="minorEastAsia" w:hAnsiTheme="minorEastAsia" w:hint="eastAsia"/>
              </w:rPr>
              <w:t>일 전까지는 분석 및 설계를 완료를 목표로</w:t>
            </w:r>
          </w:p>
          <w:p w14:paraId="5870BB0F" w14:textId="1DBF2C37" w:rsidR="001D2606" w:rsidRPr="001D2606" w:rsidRDefault="001D2606" w:rsidP="001D2606">
            <w:pPr>
              <w:pStyle w:val="a3"/>
              <w:tabs>
                <w:tab w:val="left" w:pos="4962"/>
              </w:tabs>
              <w:spacing w:line="240" w:lineRule="auto"/>
              <w:ind w:left="400" w:hangingChars="200" w:hanging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>설정한다.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적어도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월 첫째주까지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완료되야지 원만한 개발이 될것으로 예상하고 팀원들의 의견 수용하였음</w:t>
            </w:r>
            <w:r>
              <w:rPr>
                <w:rFonts w:asciiTheme="minorEastAsia" w:eastAsiaTheme="minorEastAsia" w:hAnsiTheme="minorEastAsia"/>
              </w:rPr>
              <w:t xml:space="preserve">.         </w:t>
            </w:r>
            <w:r w:rsidRPr="001D2606">
              <w:rPr>
                <w:rFonts w:asciiTheme="minorEastAsia" w:eastAsiaTheme="minorEastAsia" w:hAnsiTheme="minorEastAsia" w:hint="eastAsia"/>
                <w:u w:val="single"/>
              </w:rPr>
              <w:t>결과</w:t>
            </w:r>
            <w:r w:rsidRPr="001D2606">
              <w:rPr>
                <w:rFonts w:asciiTheme="minorEastAsia" w:eastAsiaTheme="minorEastAsia" w:hAnsiTheme="minorEastAsia"/>
                <w:u w:val="single"/>
              </w:rPr>
              <w:t xml:space="preserve"> : </w:t>
            </w:r>
            <w:r w:rsidRPr="001D2606">
              <w:rPr>
                <w:rFonts w:asciiTheme="minorEastAsia" w:eastAsiaTheme="minorEastAsia" w:hAnsiTheme="minorEastAsia" w:hint="eastAsia"/>
                <w:u w:val="single"/>
              </w:rPr>
              <w:t>이의없음</w:t>
            </w:r>
          </w:p>
          <w:p w14:paraId="0CA69449" w14:textId="77777777" w:rsidR="00577275" w:rsidRPr="00A27B9F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350C29A6" w14:textId="49A13223" w:rsidR="007E15B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="00577275">
              <w:rPr>
                <w:rFonts w:asciiTheme="minorEastAsia" w:eastAsiaTheme="minorEastAsia" w:hAnsiTheme="minorEastAsia" w:hint="eastAsia"/>
              </w:rPr>
              <w:t xml:space="preserve">개발팀 </w:t>
            </w:r>
            <w:r w:rsidRPr="006D119A">
              <w:rPr>
                <w:rFonts w:asciiTheme="minorEastAsia" w:eastAsiaTheme="minorEastAsia" w:hAnsiTheme="minorEastAsia" w:hint="eastAsia"/>
              </w:rPr>
              <w:t>조직도</w:t>
            </w:r>
            <w:r w:rsidR="00D53707">
              <w:rPr>
                <w:rFonts w:asciiTheme="minorEastAsia" w:eastAsiaTheme="minorEastAsia" w:hAnsiTheme="minorEastAsia" w:hint="eastAsia"/>
              </w:rPr>
              <w:t xml:space="preserve"> 구성</w:t>
            </w:r>
          </w:p>
          <w:p w14:paraId="02B4B102" w14:textId="5425B762" w:rsidR="00FD3495" w:rsidRDefault="00064B40" w:rsidP="00064B40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C242BEB" wp14:editId="4F0AC23C">
                  <wp:extent cx="4474346" cy="272163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16" cy="27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DEBB1" w14:textId="634B0603" w:rsidR="00D53707" w:rsidRDefault="00D53707" w:rsidP="001D2606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협업 도구,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사용 툴 선정</w:t>
            </w:r>
          </w:p>
          <w:p w14:paraId="1FE609A2" w14:textId="77777777" w:rsidR="00577275" w:rsidRDefault="00577275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 xml:space="preserve">비대면 회의 시 </w:t>
            </w:r>
            <w:r>
              <w:rPr>
                <w:rFonts w:asciiTheme="minorEastAsia" w:eastAsiaTheme="minorEastAsia" w:hAnsiTheme="minorEastAsia"/>
              </w:rPr>
              <w:t>‘</w:t>
            </w:r>
            <w:r>
              <w:rPr>
                <w:rFonts w:asciiTheme="minorEastAsia" w:eastAsiaTheme="minorEastAsia" w:hAnsiTheme="minorEastAsia" w:hint="eastAsia"/>
              </w:rPr>
              <w:t>디스코드(</w:t>
            </w:r>
            <w:r>
              <w:rPr>
                <w:rFonts w:asciiTheme="minorEastAsia" w:eastAsiaTheme="minorEastAsia" w:hAnsiTheme="minorEastAsia"/>
              </w:rPr>
              <w:t xml:space="preserve">Discord)’ </w:t>
            </w:r>
            <w:r>
              <w:rPr>
                <w:rFonts w:asciiTheme="minorEastAsia" w:eastAsiaTheme="minorEastAsia" w:hAnsiTheme="minorEastAsia" w:hint="eastAsia"/>
              </w:rPr>
              <w:t>사용 결정</w:t>
            </w:r>
          </w:p>
          <w:p w14:paraId="25470781" w14:textId="7462B62E" w:rsidR="001D2606" w:rsidRPr="00577275" w:rsidRDefault="00577275" w:rsidP="001D2606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소스 코드 및 문서 관리는 깃허브</w:t>
            </w:r>
            <w:r w:rsidR="00062885">
              <w:rPr>
                <w:rFonts w:asciiTheme="minorEastAsia" w:eastAsiaTheme="minorEastAsia" w:hAnsiTheme="minorEastAsia" w:hint="eastAsia"/>
              </w:rPr>
              <w:t>(</w:t>
            </w:r>
            <w:r w:rsidR="00062885">
              <w:rPr>
                <w:rFonts w:asciiTheme="minorEastAsia" w:eastAsiaTheme="minorEastAsia" w:hAnsiTheme="minorEastAsia"/>
              </w:rPr>
              <w:t>GitHub)</w:t>
            </w:r>
            <w:r>
              <w:rPr>
                <w:rFonts w:asciiTheme="minorEastAsia" w:eastAsiaTheme="minorEastAsia" w:hAnsiTheme="minorEastAsia" w:hint="eastAsia"/>
              </w:rPr>
              <w:t xml:space="preserve"> 사용 결정</w:t>
            </w:r>
          </w:p>
        </w:tc>
      </w:tr>
      <w:tr w:rsidR="00C276AC" w:rsidRPr="006D119A" w14:paraId="00009B33" w14:textId="77777777" w:rsidTr="006A7CD0">
        <w:trPr>
          <w:trHeight w:val="1120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3EC82D61" w14:textId="2B8C3024" w:rsidR="005526DA" w:rsidRPr="001D2606" w:rsidRDefault="001D2606" w:rsidP="007140C4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분석/설계 과정 설정 필요</w:t>
            </w:r>
          </w:p>
          <w:p w14:paraId="530EF602" w14:textId="2DB6777C" w:rsidR="001D2606" w:rsidRPr="001D2606" w:rsidRDefault="001D2606" w:rsidP="007140C4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 xml:space="preserve"> 분석/설계 업무 분업 및 회의 필요</w:t>
            </w:r>
          </w:p>
        </w:tc>
      </w:tr>
    </w:tbl>
    <w:p w14:paraId="2A8741F7" w14:textId="2ED78298" w:rsidR="00DE75C2" w:rsidRPr="006D119A" w:rsidRDefault="00DE75C2">
      <w:pPr>
        <w:rPr>
          <w:rFonts w:asciiTheme="minorEastAsia" w:eastAsiaTheme="minorEastAsia" w:hAnsiTheme="minorEastAsia"/>
        </w:rPr>
      </w:pPr>
    </w:p>
    <w:p w14:paraId="52D4A6EF" w14:textId="402F2E37" w:rsidR="00A27B9F" w:rsidRDefault="00A27B9F" w:rsidP="00862501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2021. 9. 1</w:t>
      </w:r>
      <w:r w:rsidR="00577275">
        <w:rPr>
          <w:rFonts w:asciiTheme="minorEastAsia" w:eastAsiaTheme="minorEastAsia" w:hAnsiTheme="minorEastAsia"/>
          <w:lang w:eastAsia="ko-KR"/>
        </w:rPr>
        <w:t>5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1CB9DFC8" w14:textId="472E93DA" w:rsidR="00FA71D2" w:rsidRPr="006D119A" w:rsidRDefault="00FA71D2" w:rsidP="00A27B9F">
      <w:pPr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FA71D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BE3F" w14:textId="77777777" w:rsidR="00842353" w:rsidRDefault="00842353" w:rsidP="00862501">
      <w:r>
        <w:separator/>
      </w:r>
    </w:p>
  </w:endnote>
  <w:endnote w:type="continuationSeparator" w:id="0">
    <w:p w14:paraId="03145EBC" w14:textId="77777777" w:rsidR="00842353" w:rsidRDefault="00842353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DE7A" w14:textId="77777777" w:rsidR="00842353" w:rsidRDefault="00842353" w:rsidP="00862501">
      <w:r>
        <w:separator/>
      </w:r>
    </w:p>
  </w:footnote>
  <w:footnote w:type="continuationSeparator" w:id="0">
    <w:p w14:paraId="0F449330" w14:textId="77777777" w:rsidR="00842353" w:rsidRDefault="00842353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62885"/>
    <w:rsid w:val="00064B40"/>
    <w:rsid w:val="000A2644"/>
    <w:rsid w:val="00115B46"/>
    <w:rsid w:val="00127511"/>
    <w:rsid w:val="001319B4"/>
    <w:rsid w:val="00143DB8"/>
    <w:rsid w:val="00154BAA"/>
    <w:rsid w:val="001D0C1D"/>
    <w:rsid w:val="001D2606"/>
    <w:rsid w:val="00237E2D"/>
    <w:rsid w:val="003412A4"/>
    <w:rsid w:val="00363788"/>
    <w:rsid w:val="004924B9"/>
    <w:rsid w:val="004C60B7"/>
    <w:rsid w:val="004F2BC5"/>
    <w:rsid w:val="005526DA"/>
    <w:rsid w:val="00554BB9"/>
    <w:rsid w:val="005766B9"/>
    <w:rsid w:val="00577275"/>
    <w:rsid w:val="0059226A"/>
    <w:rsid w:val="005A4D5E"/>
    <w:rsid w:val="005B7F6F"/>
    <w:rsid w:val="005C15AD"/>
    <w:rsid w:val="00663DA7"/>
    <w:rsid w:val="006A7CD0"/>
    <w:rsid w:val="006C5436"/>
    <w:rsid w:val="006D119A"/>
    <w:rsid w:val="006F18EE"/>
    <w:rsid w:val="00704BBB"/>
    <w:rsid w:val="007140C4"/>
    <w:rsid w:val="007A02C9"/>
    <w:rsid w:val="007A4ACA"/>
    <w:rsid w:val="007E15BC"/>
    <w:rsid w:val="00842353"/>
    <w:rsid w:val="00862501"/>
    <w:rsid w:val="008B570F"/>
    <w:rsid w:val="008D1D8B"/>
    <w:rsid w:val="009325BE"/>
    <w:rsid w:val="009C6A96"/>
    <w:rsid w:val="00A0119A"/>
    <w:rsid w:val="00A262C6"/>
    <w:rsid w:val="00A27B9F"/>
    <w:rsid w:val="00B64787"/>
    <w:rsid w:val="00BE164E"/>
    <w:rsid w:val="00C276AC"/>
    <w:rsid w:val="00D53707"/>
    <w:rsid w:val="00DC7CE7"/>
    <w:rsid w:val="00DE75C2"/>
    <w:rsid w:val="00DF7F0A"/>
    <w:rsid w:val="00E07D4B"/>
    <w:rsid w:val="00E514FB"/>
    <w:rsid w:val="00ED0F55"/>
    <w:rsid w:val="00EF1001"/>
    <w:rsid w:val="00FA71D2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333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25</cp:revision>
  <dcterms:created xsi:type="dcterms:W3CDTF">2021-09-14T05:35:00Z</dcterms:created>
  <dcterms:modified xsi:type="dcterms:W3CDTF">2021-09-17T12:54:00Z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