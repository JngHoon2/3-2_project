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3377FA98" w:rsidR="00F917C8" w:rsidRPr="00F917C8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Code Null)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4AEFB345" w:rsidR="008B570F" w:rsidRPr="006D119A" w:rsidRDefault="00F135E3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 재정의</w:t>
            </w:r>
            <w:r w:rsidR="006B05B5">
              <w:rPr>
                <w:rFonts w:asciiTheme="minorEastAsia" w:eastAsiaTheme="minorEastAsia" w:hAnsiTheme="minorEastAsia" w:hint="eastAsia"/>
              </w:rPr>
              <w:t xml:space="preserve"> 및 산출물에 관한 토의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33C64500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F917C8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C9FDD8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 xml:space="preserve">020. </w:t>
            </w:r>
            <w:r w:rsidR="00F917C8">
              <w:rPr>
                <w:rFonts w:asciiTheme="minorEastAsia" w:eastAsiaTheme="minorEastAsia" w:hAnsiTheme="minorEastAsia"/>
              </w:rPr>
              <w:t>10</w:t>
            </w:r>
            <w:r w:rsidRPr="006D119A">
              <w:rPr>
                <w:rFonts w:asciiTheme="minorEastAsia" w:eastAsiaTheme="minorEastAsia" w:hAnsiTheme="minorEastAsia"/>
              </w:rPr>
              <w:t xml:space="preserve">. </w:t>
            </w:r>
            <w:r w:rsidR="00F917C8">
              <w:rPr>
                <w:rFonts w:asciiTheme="minorEastAsia" w:eastAsiaTheme="minorEastAsia" w:hAnsiTheme="minorEastAsia"/>
              </w:rPr>
              <w:t>01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B6F6BD5" w:rsidR="006C5436" w:rsidRPr="006D119A" w:rsidRDefault="00F917C8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 정보관 </w:t>
            </w:r>
            <w:r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F63039F" w14:textId="65162FB9" w:rsidR="00710B45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710B45"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프로젝트 명,</w:t>
            </w:r>
            <w:r w:rsidR="00710B45">
              <w:rPr>
                <w:rFonts w:asciiTheme="minorEastAsia" w:eastAsiaTheme="minorEastAsia" w:hAnsiTheme="minorEastAsia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</w:rPr>
              <w:t>팀명 재정의</w:t>
            </w:r>
          </w:p>
          <w:p w14:paraId="7FAFF6FA" w14:textId="2D2F4060" w:rsidR="00E539F5" w:rsidRDefault="00DD6BF2" w:rsidP="00E539F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 w:rsidR="00610E0F">
              <w:rPr>
                <w:rFonts w:asciiTheme="minorEastAsia" w:eastAsiaTheme="minorEastAsia" w:hAnsiTheme="minorEastAsia" w:hint="eastAsia"/>
              </w:rPr>
              <w:t xml:space="preserve">문제 </w:t>
            </w:r>
            <w:r w:rsidR="00710B45">
              <w:rPr>
                <w:rFonts w:asciiTheme="minorEastAsia" w:eastAsiaTheme="minorEastAsia" w:hAnsiTheme="minorEastAsia" w:hint="eastAsia"/>
              </w:rPr>
              <w:t xml:space="preserve">해결 방안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</w:p>
          <w:p w14:paraId="08C56890" w14:textId="5DA481EC" w:rsidR="00E539F5" w:rsidRDefault="00E539F5" w:rsidP="00E539F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사용자의 구체화</w:t>
            </w:r>
          </w:p>
          <w:p w14:paraId="139F3457" w14:textId="59384E3B" w:rsidR="007E15BC" w:rsidRDefault="00DD6BF2" w:rsidP="00DD6BF2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유</w:t>
            </w:r>
            <w:r w:rsidR="006B05B5">
              <w:rPr>
                <w:rFonts w:asciiTheme="minorEastAsia" w:eastAsiaTheme="minorEastAsia" w:hAnsiTheme="minorEastAsia" w:hint="eastAsia"/>
              </w:rPr>
              <w:t>스</w:t>
            </w:r>
            <w:r w:rsidR="00710B45">
              <w:rPr>
                <w:rFonts w:asciiTheme="minorEastAsia" w:eastAsiaTheme="minorEastAsia" w:hAnsiTheme="minorEastAsia" w:hint="eastAsia"/>
              </w:rPr>
              <w:t>케이스 다이어 그램 토의</w:t>
            </w:r>
          </w:p>
          <w:p w14:paraId="64728651" w14:textId="16488A6D" w:rsidR="00710B45" w:rsidRDefault="00710B45" w:rsidP="00710B4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형상관리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개발표준 계획서 토의</w:t>
            </w:r>
          </w:p>
          <w:p w14:paraId="77F32680" w14:textId="01A90CFD" w:rsidR="00710B45" w:rsidRPr="00710B45" w:rsidRDefault="00710B45" w:rsidP="00710B4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위험관리 계획서 토의</w:t>
            </w:r>
          </w:p>
          <w:p w14:paraId="593CE2B8" w14:textId="4B055F23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정기 회의 설정</w:t>
            </w:r>
          </w:p>
        </w:tc>
      </w:tr>
      <w:tr w:rsidR="007E15BC" w:rsidRPr="006D119A" w14:paraId="0C5B9AB5" w14:textId="0157EDB6" w:rsidTr="00E539F5">
        <w:trPr>
          <w:trHeight w:val="7640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92DDD7F" w14:textId="405B5C00" w:rsidR="00DD6BF2" w:rsidRDefault="007E15BC" w:rsidP="00710B45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명,</w:t>
            </w:r>
            <w:r w:rsidR="00710B4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팀명 재정의</w:t>
            </w:r>
          </w:p>
          <w:p w14:paraId="0BE53D3A" w14:textId="77777777" w:rsidR="00710B45" w:rsidRDefault="00710B45" w:rsidP="00710B45">
            <w:pPr>
              <w:ind w:firstLineChars="50" w:firstLine="100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374"/>
            </w:tblGrid>
            <w:tr w:rsidR="00710B45" w14:paraId="70ED6F5D" w14:textId="77777777" w:rsidTr="00710B45">
              <w:trPr>
                <w:trHeight w:val="902"/>
                <w:jc w:val="center"/>
              </w:trPr>
              <w:tc>
                <w:tcPr>
                  <w:tcW w:w="5374" w:type="dxa"/>
                  <w:vAlign w:val="center"/>
                </w:tcPr>
                <w:p w14:paraId="72938692" w14:textId="77777777" w:rsidR="00710B45" w:rsidRDefault="00710B45" w:rsidP="00710B45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프로젝트 명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널포유(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Nur for you)</w:t>
                  </w:r>
                </w:p>
                <w:p w14:paraId="1E990F52" w14:textId="66BD2DCD" w:rsidR="00710B45" w:rsidRDefault="00710B45" w:rsidP="00710B45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팀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명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: </w:t>
                  </w:r>
                  <w:r w:rsidRPr="00710B45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널포유(</w:t>
                  </w:r>
                  <w:r w:rsidRPr="00710B45">
                    <w:rPr>
                      <w:rFonts w:asciiTheme="minorEastAsia" w:eastAsiaTheme="minorEastAsia" w:hAnsiTheme="minorEastAsia"/>
                      <w:strike/>
                      <w:color w:val="FF0000"/>
                      <w:sz w:val="20"/>
                      <w:szCs w:val="20"/>
                    </w:rPr>
                    <w:t>Nur for you)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→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코드널(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Code Null)</w:t>
                  </w:r>
                </w:p>
              </w:tc>
            </w:tr>
          </w:tbl>
          <w:p w14:paraId="1ECC7B2D" w14:textId="588D50A3" w:rsidR="00710B45" w:rsidRDefault="00710B45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p w14:paraId="4382475C" w14:textId="77777777" w:rsidR="00710B45" w:rsidRDefault="00710B45" w:rsidP="00710B45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위와 같이 재정의 함.</w:t>
            </w:r>
          </w:p>
          <w:p w14:paraId="11B3461E" w14:textId="77777777" w:rsidR="00710B45" w:rsidRDefault="00710B45" w:rsidP="00710B45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137469A7" w14:textId="09AD17A9" w:rsidR="00710B45" w:rsidRDefault="00710B4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문제 해결 방안 재정의</w:t>
            </w:r>
          </w:p>
          <w:p w14:paraId="50717547" w14:textId="6D11D08F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유스케이스에 관한 토의 도중 환자 데이터에 관련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E55094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개인정보보호법 이슈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</w:t>
            </w:r>
          </w:p>
          <w:p w14:paraId="0B3FB731" w14:textId="5DAE176D" w:rsidR="006B05B5" w:rsidRDefault="006B05B5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발생,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해당 사유로 인해</w:t>
            </w:r>
            <w:r w:rsidR="00E5509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프로젝트의 문제 해결 방안을 재정의</w:t>
            </w:r>
          </w:p>
          <w:p w14:paraId="25BA29A6" w14:textId="77777777" w:rsidR="006B05B5" w:rsidRDefault="006B05B5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p w14:paraId="1DFEAFCD" w14:textId="2FBDFA6A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체크리스트를 통한 신규 간호직 종사자의 손쉬운 업무파악</w:t>
            </w:r>
          </w:p>
          <w:p w14:paraId="12ACEED0" w14:textId="0ACF48BA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커뮤니티를 통한 신규 간호직 종사자의 궁금증 해결</w:t>
            </w:r>
          </w:p>
          <w:p w14:paraId="65196C5B" w14:textId="67F31610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지정된</w:t>
            </w:r>
            <w:r w:rsidRPr="00E539F5">
              <w:rPr>
                <w:rFonts w:asciiTheme="minorEastAsia" w:eastAsiaTheme="minorEastAsia" w:hAnsiTheme="minorEastAsia"/>
                <w:strike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양식,</w:t>
            </w:r>
            <w:r w:rsidRPr="00E539F5">
              <w:rPr>
                <w:rFonts w:asciiTheme="minorEastAsia" w:eastAsiaTheme="minorEastAsia" w:hAnsiTheme="minorEastAsia"/>
                <w:strike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규격을 통한 담당 환자의 정보 교환</w:t>
            </w:r>
            <w:r w:rsidR="00E539F5" w:rsidRPr="00E539F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 xml:space="preserve"> </w:t>
            </w:r>
            <w:r w:rsidR="00E539F5" w:rsidRPr="00E539F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(</w:t>
            </w:r>
            <w:r w:rsidR="00E539F5" w:rsidRPr="00E539F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삭제</w:t>
            </w:r>
            <w:r w:rsidR="00E539F5" w:rsidRPr="00E539F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)</w:t>
            </w:r>
          </w:p>
          <w:p w14:paraId="790D9E05" w14:textId="7CC6D359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근무 노트,</w:t>
            </w: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일정표를 이용한 업무 파악</w:t>
            </w:r>
          </w:p>
          <w:p w14:paraId="644B6116" w14:textId="77777777" w:rsidR="00710B45" w:rsidRDefault="00710B45" w:rsidP="00710B4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↓</w:t>
            </w:r>
          </w:p>
          <w:p w14:paraId="56DBFE53" w14:textId="08E06170" w:rsidR="00710B45" w:rsidRDefault="00710B4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지정된 양식의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메모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장을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통한 프리셉티의 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손쉬운 메모</w:t>
            </w:r>
          </w:p>
          <w:p w14:paraId="5AAA799E" w14:textId="2473CAE3" w:rsidR="00E539F5" w:rsidRDefault="00E539F5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자유로운 소통 및 궁금증 해결을 위한 커뮤니티</w:t>
            </w:r>
          </w:p>
          <w:p w14:paraId="3EF3FAF8" w14:textId="77777777" w:rsidR="00E539F5" w:rsidRDefault="00E539F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근무표,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일정표의 디지털화 및 그룹화를 통한 공유</w:t>
            </w:r>
          </w:p>
          <w:p w14:paraId="1F771D0D" w14:textId="77777777" w:rsidR="00E539F5" w:rsidRDefault="00E539F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정보 공유 및 소통을 위한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대1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콜 시스템 (추가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65C57481" w14:textId="7AC58CD5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07B8B83A" w14:textId="77777777" w:rsidR="00E55094" w:rsidRDefault="00E55094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p w14:paraId="7769945B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lastRenderedPageBreak/>
              <w:t xml:space="preserve">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사용자의 구체화</w:t>
            </w:r>
          </w:p>
          <w:p w14:paraId="7054DCA1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간호직 종사자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실습생,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일반 사용자</w:t>
            </w:r>
          </w:p>
          <w:p w14:paraId="35FDDC18" w14:textId="77777777" w:rsidR="006B05B5" w:rsidRDefault="006B05B5" w:rsidP="00710B45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p w14:paraId="129C69FF" w14:textId="28B9C60B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유</w:t>
            </w:r>
            <w:r>
              <w:rPr>
                <w:rFonts w:asciiTheme="minorEastAsia" w:eastAsiaTheme="minorEastAsia" w:hAnsiTheme="minorEastAsia" w:hint="eastAsia"/>
              </w:rPr>
              <w:t>스</w:t>
            </w:r>
            <w:r>
              <w:rPr>
                <w:rFonts w:asciiTheme="minorEastAsia" w:eastAsiaTheme="minorEastAsia" w:hAnsiTheme="minorEastAsia" w:hint="eastAsia"/>
              </w:rPr>
              <w:t>케이스 다이어그램 토의</w:t>
            </w:r>
          </w:p>
          <w:p w14:paraId="59CA0A87" w14:textId="75EC7547" w:rsidR="006B05B5" w:rsidRDefault="00747040" w:rsidP="006B05B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재정의된 문재 해결 방안을 토대로 기능 선정</w:t>
            </w:r>
          </w:p>
          <w:tbl>
            <w:tblPr>
              <w:tblStyle w:val="a4"/>
              <w:tblW w:w="0" w:type="auto"/>
              <w:tblInd w:w="366" w:type="dxa"/>
              <w:tblLayout w:type="fixed"/>
              <w:tblLook w:val="04A0" w:firstRow="1" w:lastRow="0" w:firstColumn="1" w:lastColumn="0" w:noHBand="0" w:noVBand="1"/>
            </w:tblPr>
            <w:tblGrid>
              <w:gridCol w:w="6764"/>
            </w:tblGrid>
            <w:tr w:rsidR="00747040" w14:paraId="5C92DF6E" w14:textId="77777777" w:rsidTr="00747040">
              <w:trPr>
                <w:trHeight w:val="4045"/>
              </w:trPr>
              <w:tc>
                <w:tcPr>
                  <w:tcW w:w="6764" w:type="dxa"/>
                </w:tcPr>
                <w:p w14:paraId="1B2459B9" w14:textId="5FA0A0AD" w:rsidR="00747040" w:rsidRPr="00747040" w:rsidRDefault="00747040" w:rsidP="00747040">
                  <w:pPr>
                    <w:pStyle w:val="a3"/>
                    <w:framePr w:hSpace="142" w:wrap="around" w:vAnchor="text" w:hAnchor="margin" w:y="85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</w:rPr>
                    <w:drawing>
                      <wp:inline distT="0" distB="0" distL="0" distR="0" wp14:anchorId="3040E7BD" wp14:editId="2F0575FA">
                        <wp:extent cx="4143983" cy="2735652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50982" cy="2740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0F9DC1" w14:textId="77777777" w:rsidR="00747040" w:rsidRDefault="00747040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3C47C5C6" w14:textId="79035638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형상관리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개발표준 계획서</w:t>
            </w:r>
            <w:r w:rsidR="00FA3E2D">
              <w:rPr>
                <w:rFonts w:asciiTheme="minorEastAsia" w:eastAsiaTheme="minorEastAsia" w:hAnsiTheme="minorEastAsia" w:hint="eastAsia"/>
              </w:rPr>
              <w:t>,</w:t>
            </w:r>
            <w:r w:rsidR="00FA3E2D">
              <w:rPr>
                <w:rFonts w:asciiTheme="minorEastAsia" w:eastAsiaTheme="minorEastAsia" w:hAnsiTheme="minorEastAsia"/>
              </w:rPr>
              <w:t xml:space="preserve"> </w:t>
            </w:r>
            <w:r w:rsidR="00FA3E2D">
              <w:rPr>
                <w:rFonts w:asciiTheme="minorEastAsia" w:eastAsiaTheme="minorEastAsia" w:hAnsiTheme="minorEastAsia" w:hint="eastAsia"/>
              </w:rPr>
              <w:t>산출물 양식</w:t>
            </w:r>
            <w:r>
              <w:rPr>
                <w:rFonts w:asciiTheme="minorEastAsia" w:eastAsiaTheme="minorEastAsia" w:hAnsiTheme="minorEastAsia" w:hint="eastAsia"/>
              </w:rPr>
              <w:t xml:space="preserve"> 토의</w:t>
            </w:r>
          </w:p>
          <w:p w14:paraId="10BD653D" w14:textId="77777777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</w:t>
            </w:r>
          </w:p>
          <w:p w14:paraId="4CE17F0B" w14:textId="50D8F32C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/>
              </w:rPr>
              <w:t xml:space="preserve">     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유스케이스 정의에 따라 계획서 작성 시작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 w:rsidR="00FA3E2D">
              <w:rPr>
                <w:rFonts w:asciiTheme="minorEastAsia" w:eastAsiaTheme="minorEastAsia" w:hAnsiTheme="minorEastAsia"/>
              </w:rPr>
              <w:t>SCMP</w:t>
            </w:r>
            <w:r>
              <w:rPr>
                <w:rFonts w:asciiTheme="minorEastAsia" w:eastAsiaTheme="minorEastAsia" w:hAnsiTheme="minorEastAsia"/>
              </w:rPr>
              <w:t>_01)</w:t>
            </w:r>
          </w:p>
          <w:p w14:paraId="01D3B772" w14:textId="3797D52A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개발표준 정의</w:t>
            </w:r>
            <w:r>
              <w:rPr>
                <w:rFonts w:asciiTheme="minorEastAsia" w:eastAsiaTheme="minorEastAsia" w:hAnsiTheme="minorEastAsia" w:hint="eastAsia"/>
              </w:rPr>
              <w:t>서</w:t>
            </w:r>
          </w:p>
          <w:p w14:paraId="0B9B1DD5" w14:textId="7E8592B6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수정 및 추가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/>
              </w:rPr>
              <w:t>DS</w:t>
            </w:r>
            <w:r>
              <w:rPr>
                <w:rFonts w:asciiTheme="minorEastAsia" w:eastAsiaTheme="minorEastAsia" w:hAnsiTheme="minorEastAsia"/>
              </w:rPr>
              <w:t>_01)</w:t>
            </w:r>
          </w:p>
          <w:p w14:paraId="655A5244" w14:textId="243065E3" w:rsidR="00FA3E2D" w:rsidRDefault="00FA3E2D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</w:rPr>
              <w:t>산출물 양식</w:t>
            </w:r>
          </w:p>
          <w:p w14:paraId="6FC17D8B" w14:textId="73E34F9F" w:rsidR="00FA3E2D" w:rsidRPr="00FA3E2D" w:rsidRDefault="00FA3E2D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</w:rPr>
              <w:t>워터마크를 위한 로고 선정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작성 완료 시 산출물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내용 이식 진행</w:t>
            </w:r>
          </w:p>
          <w:p w14:paraId="5F995C41" w14:textId="77777777" w:rsidR="00E55094" w:rsidRDefault="00E55094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775ACBD1" w14:textId="197505A1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위험관리 계획서 토의</w:t>
            </w:r>
          </w:p>
          <w:p w14:paraId="3965A710" w14:textId="38A588D1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품질관리 계획서</w:t>
            </w:r>
          </w:p>
          <w:p w14:paraId="417E81B5" w14:textId="632EC2F6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이상 없음.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/>
              </w:rPr>
              <w:t>SQ</w:t>
            </w: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_01</w:t>
            </w:r>
            <w:r>
              <w:rPr>
                <w:rFonts w:asciiTheme="minorEastAsia" w:eastAsiaTheme="minorEastAsia" w:hAnsiTheme="minorEastAsia"/>
              </w:rPr>
              <w:t>)</w:t>
            </w:r>
          </w:p>
          <w:p w14:paraId="177471C5" w14:textId="643F89EF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위험관리 계획서</w:t>
            </w:r>
          </w:p>
          <w:p w14:paraId="749B76B4" w14:textId="0385EA2B" w:rsidR="00E55094" w:rsidRP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수정 및 추가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>: S</w:t>
            </w:r>
            <w:r>
              <w:rPr>
                <w:rFonts w:asciiTheme="minorEastAsia" w:eastAsiaTheme="minorEastAsia" w:hAnsiTheme="minorEastAsia"/>
              </w:rPr>
              <w:t>R</w:t>
            </w:r>
            <w:r>
              <w:rPr>
                <w:rFonts w:asciiTheme="minorEastAsia" w:eastAsiaTheme="minorEastAsia" w:hAnsiTheme="minorEastAsia"/>
              </w:rPr>
              <w:t>A_01)</w:t>
            </w:r>
          </w:p>
          <w:p w14:paraId="13693789" w14:textId="77777777" w:rsidR="006B05B5" w:rsidRPr="00710B4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64213FC0" w14:textId="77777777" w:rsidR="006B05B5" w:rsidRDefault="006B05B5" w:rsidP="006B05B5">
            <w:pPr>
              <w:rPr>
                <w:rFonts w:asciiTheme="minorEastAsia" w:eastAsiaTheme="minorEastAsia" w:hAnsiTheme="minorEastAsia"/>
                <w:sz w:val="20"/>
                <w:szCs w:val="20"/>
                <w:lang w:eastAsia="ko-Kore-GH"/>
              </w:rPr>
            </w:pPr>
            <w:r w:rsidRPr="006B05B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6B05B5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6B05B5">
              <w:rPr>
                <w:rFonts w:asciiTheme="minorEastAsia" w:eastAsiaTheme="minorEastAsia" w:hAnsiTheme="minorEastAsia" w:hint="eastAsia"/>
                <w:sz w:val="20"/>
                <w:szCs w:val="20"/>
              </w:rPr>
              <w:t>정기 회의 설정</w:t>
            </w:r>
          </w:p>
          <w:p w14:paraId="25470781" w14:textId="1D699D02" w:rsidR="00FA3E2D" w:rsidRPr="00747040" w:rsidRDefault="006B05B5" w:rsidP="00747040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매주 월요일 1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 : 00 ~ 12 : 00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으로 정기 회의 설정</w:t>
            </w:r>
            <w:r w:rsidR="00747040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softHyphen/>
            </w:r>
            <w:r w:rsidR="00747040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softHyphen/>
            </w: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07EF92C" w14:textId="3E8A53EB" w:rsidR="005526DA" w:rsidRDefault="00204E52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</w:rPr>
              <w:t>로고 선정 필요</w:t>
            </w:r>
          </w:p>
          <w:p w14:paraId="5BC24625" w14:textId="0D93DA65" w:rsidR="00E55094" w:rsidRDefault="00E55094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피드백 필요</w:t>
            </w:r>
          </w:p>
          <w:p w14:paraId="530EF602" w14:textId="0BEEE812" w:rsidR="00204E52" w:rsidRPr="006D119A" w:rsidRDefault="00E55094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/>
              </w:rPr>
              <w:t xml:space="preserve">-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피드백 선행 후 요구사항정의서 작성 </w:t>
            </w:r>
          </w:p>
        </w:tc>
      </w:tr>
    </w:tbl>
    <w:p w14:paraId="2A8741F7" w14:textId="750D1365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</w:t>
      </w:r>
      <w:r w:rsidR="00FA3E2D">
        <w:rPr>
          <w:rFonts w:asciiTheme="minorEastAsia" w:eastAsiaTheme="minorEastAsia" w:hAnsiTheme="minorEastAsia"/>
          <w:lang w:eastAsia="ko-KR"/>
        </w:rPr>
        <w:t>10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FA3E2D">
        <w:rPr>
          <w:rFonts w:asciiTheme="minorEastAsia" w:eastAsiaTheme="minorEastAsia" w:hAnsiTheme="minorEastAsia"/>
          <w:lang w:eastAsia="ko-KR"/>
        </w:rPr>
        <w:t>02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991B" w14:textId="77777777" w:rsidR="00D06F35" w:rsidRDefault="00D06F35" w:rsidP="00862501">
      <w:r>
        <w:separator/>
      </w:r>
    </w:p>
  </w:endnote>
  <w:endnote w:type="continuationSeparator" w:id="0">
    <w:p w14:paraId="58794998" w14:textId="77777777" w:rsidR="00D06F35" w:rsidRDefault="00D06F35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C66C" w14:textId="77777777" w:rsidR="00D06F35" w:rsidRDefault="00D06F35" w:rsidP="00862501">
      <w:r>
        <w:separator/>
      </w:r>
    </w:p>
  </w:footnote>
  <w:footnote w:type="continuationSeparator" w:id="0">
    <w:p w14:paraId="3534973C" w14:textId="77777777" w:rsidR="00D06F35" w:rsidRDefault="00D06F35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7E2D"/>
    <w:rsid w:val="002F3CCE"/>
    <w:rsid w:val="003412A4"/>
    <w:rsid w:val="00363788"/>
    <w:rsid w:val="003E4BC9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10E0F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</cp:revision>
  <cp:lastPrinted>2021-10-02T13:53:00Z</cp:lastPrinted>
  <dcterms:created xsi:type="dcterms:W3CDTF">2021-10-02T13:53:00Z</dcterms:created>
  <dcterms:modified xsi:type="dcterms:W3CDTF">2021-10-03T07:49:00Z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